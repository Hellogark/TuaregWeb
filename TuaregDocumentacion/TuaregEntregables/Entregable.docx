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05" w:rsidRDefault="00B70B12"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margin">
              <wp:posOffset>-683895</wp:posOffset>
            </wp:positionH>
            <wp:positionV relativeFrom="paragraph">
              <wp:posOffset>-914400</wp:posOffset>
            </wp:positionV>
            <wp:extent cx="10026015" cy="11843385"/>
            <wp:effectExtent l="0" t="0" r="0" b="5715"/>
            <wp:wrapNone/>
            <wp:docPr id="1" name="image5.jpg" descr="http://arkinetia.com/_recursos/users/public/ARTID0000000642-IMG001_r86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http://arkinetia.com/_recursos/users/public/ARTID0000000642-IMG001_r864.jpg"/>
                    <pic:cNvPicPr preferRelativeResize="0"/>
                  </pic:nvPicPr>
                  <pic:blipFill>
                    <a:blip r:embed="rId7"/>
                    <a:srcRect l="56753" t="-686" r="11501" b="686"/>
                    <a:stretch>
                      <a:fillRect/>
                    </a:stretch>
                  </pic:blipFill>
                  <pic:spPr>
                    <a:xfrm>
                      <a:off x="0" y="0"/>
                      <a:ext cx="10026015" cy="11843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41905" w:rsidRDefault="00B70B12"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317500" cy="317500"/>
                <wp:effectExtent l="0" t="0" r="0" 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8203" y="3622203"/>
                          <a:ext cx="31559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ángulo 7" o:spid="_x0000_s1026" style="width:25pt;height: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" filled="f" stroked="f">
                <v:textbox inset="2.53958mm,2.53958mm,2.53958mm,2.53958mm">
                  <w:txbxContent>
                    <w:p w:rsidR="00576B59" w:rsidRDefault="00576B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1230630</wp:posOffset>
            </wp:positionH>
            <wp:positionV relativeFrom="paragraph">
              <wp:posOffset>2225199</wp:posOffset>
            </wp:positionV>
            <wp:extent cx="3765069" cy="1891456"/>
            <wp:effectExtent l="0" t="0" r="0" b="0"/>
            <wp:wrapSquare wrapText="bothSides" distT="0" distB="0" distL="0" distR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5069" cy="189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margin">
                  <wp:posOffset>7137400</wp:posOffset>
                </wp:positionH>
                <wp:positionV relativeFrom="paragraph">
                  <wp:posOffset>4711700</wp:posOffset>
                </wp:positionV>
                <wp:extent cx="2933700" cy="2921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8833" y="3636808"/>
                          <a:ext cx="293433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808080"/>
                                <w:sz w:val="28"/>
                              </w:rPr>
                              <w:t xml:space="preserve"> DATE  \@ "yyyy"  \* MERGEFORMAT 2017</w:t>
                            </w:r>
                            <w:r>
                              <w:rPr>
                                <w:i/>
                                <w:color w:val="808080"/>
                              </w:rPr>
                              <w:t xml:space="preserve">  </w:t>
                            </w:r>
                          </w:p>
                          <w:p w:rsidR="00576B59" w:rsidRDefault="00576B59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3" o:spid="_x0000_s1027" style="position:absolute;margin-left:562pt;margin-top:371pt;width:231pt;height:23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" filled="f" stroked="f">
                <v:textbox inset="2.53958mm,1.2694mm,2.53958mm,1.2694mm">
                  <w:txbxContent>
                    <w:p w:rsidR="00576B59" w:rsidRDefault="00576B59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808080"/>
                          <w:sz w:val="28"/>
                        </w:rPr>
                        <w:t xml:space="preserve"> DATE  \@ "yyyy"  \* MERGEFORMAT 2017</w:t>
                      </w:r>
                      <w:r>
                        <w:rPr>
                          <w:i/>
                          <w:color w:val="808080"/>
                        </w:rPr>
                        <w:t xml:space="preserve">  </w:t>
                      </w:r>
                    </w:p>
                    <w:p w:rsidR="00576B59" w:rsidRDefault="00576B59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posOffset>1016000</wp:posOffset>
                </wp:positionH>
                <wp:positionV relativeFrom="paragraph">
                  <wp:posOffset>2209800</wp:posOffset>
                </wp:positionV>
                <wp:extent cx="6007100" cy="5842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242" y="3486630"/>
                          <a:ext cx="6001516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line="275" w:lineRule="auto"/>
                              <w:ind w:left="425" w:firstLine="708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6" o:spid="_x0000_s1028" style="position:absolute;margin-left:80pt;margin-top:174pt;width:473pt;height:4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" filled="f" stroked="f">
                <v:textbox inset="2.53958mm,1.2694mm,2.53958mm,1.2694mm">
                  <w:txbxContent>
                    <w:p w:rsidR="00576B59" w:rsidRDefault="00576B59">
                      <w:pPr>
                        <w:spacing w:line="275" w:lineRule="auto"/>
                        <w:ind w:left="425" w:firstLine="708"/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margin">
                  <wp:posOffset>-711199</wp:posOffset>
                </wp:positionH>
                <wp:positionV relativeFrom="paragraph">
                  <wp:posOffset>4064000</wp:posOffset>
                </wp:positionV>
                <wp:extent cx="7683500" cy="2082800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7926" y="2739476"/>
                          <a:ext cx="7676148" cy="2081048"/>
                        </a:xfrm>
                        <a:prstGeom prst="rect">
                          <a:avLst/>
                        </a:prstGeom>
                        <a:solidFill>
                          <a:srgbClr val="262626">
                            <a:alpha val="2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4" o:spid="_x0000_s1029" style="position:absolute;margin-left:-56pt;margin-top:320pt;width:605pt;height:16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" fillcolor="#262626" stroked="f">
                <v:fill opacity="19275f"/>
                <v:textbox inset="2.53958mm,2.53958mm,2.53958mm,2.53958mm">
                  <w:txbxContent>
                    <w:p w:rsidR="00576B59" w:rsidRDefault="00576B59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margin">
                  <wp:posOffset>-457199</wp:posOffset>
                </wp:positionH>
                <wp:positionV relativeFrom="paragraph">
                  <wp:posOffset>9359900</wp:posOffset>
                </wp:positionV>
                <wp:extent cx="7086600" cy="266700"/>
                <wp:effectExtent l="0" t="0" r="0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700" y="3650460"/>
                          <a:ext cx="70866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line="275" w:lineRule="auto"/>
                              <w:ind w:left="1416" w:firstLine="1416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EFE4DA"/>
                                <w:sz w:val="24"/>
                              </w:rPr>
                              <w:t>Autor: Braulio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9" o:spid="_x0000_s1030" style="position:absolute;margin-left:-36pt;margin-top:737pt;width:558pt;height:21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" filled="f" stroked="f">
                <v:textbox inset="2.53958mm,1.2694mm,2.53958mm,1.2694mm">
                  <w:txbxContent>
                    <w:p w:rsidR="00576B59" w:rsidRDefault="00576B59">
                      <w:pPr>
                        <w:spacing w:line="275" w:lineRule="auto"/>
                        <w:ind w:left="1416" w:firstLine="1416"/>
                        <w:jc w:val="right"/>
                        <w:textDirection w:val="btLr"/>
                      </w:pPr>
                      <w:r>
                        <w:rPr>
                          <w:b/>
                          <w:i/>
                          <w:color w:val="EFE4DA"/>
                          <w:sz w:val="24"/>
                        </w:rPr>
                        <w:t>Autor: Braulio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5486400</wp:posOffset>
                </wp:positionV>
                <wp:extent cx="6654800" cy="1282700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21967" y="3141825"/>
                          <a:ext cx="6648066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line="275" w:lineRule="auto"/>
                              <w:ind w:left="-141" w:hanging="282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E19825"/>
                                <w:sz w:val="56"/>
                              </w:rPr>
                              <w:tab/>
                            </w:r>
                            <w:r>
                              <w:rPr>
                                <w:b/>
                                <w:i/>
                                <w:color w:val="E19825"/>
                                <w:sz w:val="56"/>
                              </w:rPr>
                              <w:t>Akhbar Soft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0" o:spid="_x0000_s1031" style="position:absolute;margin-left:0;margin-top:6in;width:524pt;height:10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" filled="f" stroked="f">
                <v:textbox inset="2.53958mm,1.2694mm,2.53958mm,1.2694mm">
                  <w:txbxContent>
                    <w:p w:rsidR="00576B59" w:rsidRDefault="00576B59">
                      <w:pPr>
                        <w:spacing w:line="275" w:lineRule="auto"/>
                        <w:ind w:left="-141" w:hanging="282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E19825"/>
                          <w:sz w:val="56"/>
                        </w:rPr>
                        <w:tab/>
                      </w:r>
                      <w:r>
                        <w:rPr>
                          <w:b/>
                          <w:i/>
                          <w:color w:val="E19825"/>
                          <w:sz w:val="56"/>
                        </w:rPr>
                        <w:t>Akhbar Soft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margin">
                  <wp:posOffset>2235200</wp:posOffset>
                </wp:positionH>
                <wp:positionV relativeFrom="paragraph">
                  <wp:posOffset>8851900</wp:posOffset>
                </wp:positionV>
                <wp:extent cx="2133600" cy="5207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4279200" y="3522190"/>
                          <a:ext cx="2133600" cy="51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B27D49"/>
                                <w:sz w:val="48"/>
                              </w:rPr>
                              <w:t xml:space="preserve"> DATE  \@ "yyyy"  \* MERGEFORMAT 2017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ángulo 12" o:spid="_x0000_s1032" style="position:absolute;margin-left:176pt;margin-top:697pt;width:168pt;height:41pt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" filled="f" stroked="f">
                <v:textbox inset="2.53958mm,1.2694mm,2.53958mm,1.2694mm">
                  <w:txbxContent>
                    <w:p w:rsidR="00576B59" w:rsidRDefault="00576B59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b/>
                          <w:i/>
                          <w:color w:val="B27D49"/>
                          <w:sz w:val="48"/>
                        </w:rPr>
                        <w:t xml:space="preserve"> DATE  \@ "yyyy"  \* MERGEFORMAT 2017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margin">
                  <wp:posOffset>3390900</wp:posOffset>
                </wp:positionH>
                <wp:positionV relativeFrom="paragraph">
                  <wp:posOffset>5283200</wp:posOffset>
                </wp:positionV>
                <wp:extent cx="25400" cy="6477000"/>
                <wp:effectExtent l="0" t="0" r="0" b="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5333969" y="540000"/>
                          <a:ext cx="24063" cy="64800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F2F2F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380F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67pt;margin-top:416pt;width:2pt;height:510pt;rotation:-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" strokecolor="#f2f2f2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margin">
                  <wp:posOffset>-596899</wp:posOffset>
                </wp:positionH>
                <wp:positionV relativeFrom="paragraph">
                  <wp:posOffset>4000500</wp:posOffset>
                </wp:positionV>
                <wp:extent cx="7658100" cy="151130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6766" y="3023398"/>
                          <a:ext cx="7658468" cy="151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FFFFFF"/>
                                <w:sz w:val="180"/>
                              </w:rPr>
                              <w:t>Tuareg</w:t>
                            </w:r>
                          </w:p>
                          <w:p w:rsidR="00576B59" w:rsidRDefault="00576B5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15" o:spid="_x0000_s1033" style="position:absolute;margin-left:-47pt;margin-top:315pt;width:603pt;height:119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" filled="f" stroked="f">
                <v:textbox inset="2.53958mm,1.2694mm,2.53958mm,1.2694mm">
                  <w:txbxContent>
                    <w:p w:rsidR="00576B59" w:rsidRDefault="00576B59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FFFFFF"/>
                          <w:sz w:val="180"/>
                        </w:rPr>
                        <w:t>Tuareg</w:t>
                      </w:r>
                    </w:p>
                    <w:p w:rsidR="00576B59" w:rsidRDefault="00576B5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1905" w:rsidRDefault="00E41905">
      <w:pPr>
        <w:tabs>
          <w:tab w:val="left" w:pos="284"/>
        </w:tabs>
        <w:jc w:val="right"/>
      </w:pPr>
    </w:p>
    <w:p w:rsidR="00E41905" w:rsidRDefault="00B70B1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margin">
                  <wp:posOffset>-152399</wp:posOffset>
                </wp:positionH>
                <wp:positionV relativeFrom="paragraph">
                  <wp:posOffset>38100</wp:posOffset>
                </wp:positionV>
                <wp:extent cx="6870700" cy="15113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3508" y="3023256"/>
                          <a:ext cx="6864985" cy="15134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6B59" w:rsidRDefault="00576B59">
                            <w:pPr>
                              <w:spacing w:after="300" w:line="275" w:lineRule="auto"/>
                              <w:ind w:right="265"/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D1B090"/>
                                <w:sz w:val="144"/>
                              </w:rPr>
                              <w:t>Tuareg</w:t>
                            </w:r>
                          </w:p>
                          <w:p w:rsidR="00576B59" w:rsidRDefault="00576B59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ángulo 6" o:spid="_x0000_s1034" style="position:absolute;margin-left:-12pt;margin-top:3pt;width:541pt;height:119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" filled="f" stroked="f">
                <v:textbox inset="2.53958mm,1.2694mm,2.53958mm,1.2694mm">
                  <w:txbxContent>
                    <w:p w:rsidR="00576B59" w:rsidRDefault="00576B59">
                      <w:pPr>
                        <w:spacing w:after="300" w:line="275" w:lineRule="auto"/>
                        <w:ind w:right="265"/>
                        <w:jc w:val="center"/>
                        <w:textDirection w:val="btLr"/>
                      </w:pPr>
                      <w:r>
                        <w:rPr>
                          <w:i/>
                          <w:color w:val="D1B090"/>
                          <w:sz w:val="144"/>
                        </w:rPr>
                        <w:t>Tuareg</w:t>
                      </w:r>
                    </w:p>
                    <w:p w:rsidR="00576B59" w:rsidRDefault="00576B59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E41905"/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Contenido</w:t>
      </w:r>
    </w:p>
    <w:sdt>
      <w:sdtPr>
        <w:id w:val="-658307183"/>
        <w:docPartObj>
          <w:docPartGallery w:val="Table of Contents"/>
          <w:docPartUnique/>
        </w:docPartObj>
      </w:sdtPr>
      <w:sdtEndPr/>
      <w:sdtContent>
        <w:p w:rsidR="00FF1E6A" w:rsidRDefault="00B70B12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98983120" w:history="1">
            <w:r w:rsidR="00FF1E6A" w:rsidRPr="00BF5EFA">
              <w:rPr>
                <w:rStyle w:val="Hyperlink"/>
                <w:noProof/>
              </w:rPr>
              <w:t>Declaración de Alcance del Proyecto</w:t>
            </w:r>
            <w:r w:rsidR="00FF1E6A">
              <w:rPr>
                <w:noProof/>
                <w:webHidden/>
              </w:rPr>
              <w:tab/>
            </w:r>
            <w:r w:rsidR="00FF1E6A">
              <w:rPr>
                <w:noProof/>
                <w:webHidden/>
              </w:rPr>
              <w:fldChar w:fldCharType="begin"/>
            </w:r>
            <w:r w:rsidR="00FF1E6A">
              <w:rPr>
                <w:noProof/>
                <w:webHidden/>
              </w:rPr>
              <w:instrText xml:space="preserve"> PAGEREF _Toc498983120 \h </w:instrText>
            </w:r>
            <w:r w:rsidR="00FF1E6A">
              <w:rPr>
                <w:noProof/>
                <w:webHidden/>
              </w:rPr>
            </w:r>
            <w:r w:rsidR="00FF1E6A">
              <w:rPr>
                <w:noProof/>
                <w:webHidden/>
              </w:rPr>
              <w:fldChar w:fldCharType="separate"/>
            </w:r>
            <w:r w:rsidR="00FF1E6A">
              <w:rPr>
                <w:noProof/>
                <w:webHidden/>
              </w:rPr>
              <w:t>3</w:t>
            </w:r>
            <w:r w:rsidR="00FF1E6A"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1" w:history="1">
            <w:r w:rsidRPr="00BF5EFA">
              <w:rPr>
                <w:rStyle w:val="Hyperlink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2" w:history="1">
            <w:r w:rsidRPr="00BF5EFA">
              <w:rPr>
                <w:rStyle w:val="Hyperlink"/>
                <w:noProof/>
              </w:rPr>
              <w:t>Historias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3" w:history="1">
            <w:r w:rsidRPr="00BF5EFA">
              <w:rPr>
                <w:rStyle w:val="Hyperlink"/>
                <w:noProof/>
              </w:rPr>
              <w:t>Brainstorming de Riesgos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4" w:history="1">
            <w:r w:rsidRPr="00BF5EFA">
              <w:rPr>
                <w:rStyle w:val="Hyperlink"/>
                <w:noProof/>
              </w:rPr>
              <w:t>Casos Raíz de Riesgos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5" w:history="1">
            <w:r w:rsidRPr="00BF5EFA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6A" w:rsidRDefault="00FF1E6A">
          <w:pPr>
            <w:pStyle w:val="TOC1"/>
            <w:tabs>
              <w:tab w:val="right" w:pos="9743"/>
            </w:tabs>
            <w:rPr>
              <w:rFonts w:asciiTheme="minorHAnsi" w:eastAsiaTheme="minorEastAsia" w:hAnsiTheme="minorHAnsi" w:cstheme="minorBidi"/>
              <w:noProof/>
              <w:color w:val="auto"/>
              <w:lang w:eastAsia="ja-JP"/>
            </w:rPr>
          </w:pPr>
          <w:hyperlink w:anchor="_Toc498983126" w:history="1">
            <w:r w:rsidRPr="00BF5EFA">
              <w:rPr>
                <w:rStyle w:val="Hyperlink"/>
                <w:noProof/>
              </w:rPr>
              <w:t>Índice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_Toc498983126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05" w:rsidRDefault="00B70B12">
          <w:pPr>
            <w:tabs>
              <w:tab w:val="right" w:pos="9743"/>
            </w:tabs>
            <w:spacing w:after="100"/>
          </w:pPr>
          <w:r>
            <w:fldChar w:fldCharType="end"/>
          </w:r>
        </w:p>
      </w:sdtContent>
    </w:sdt>
    <w:p w:rsidR="00E41905" w:rsidRDefault="00E41905">
      <w:pPr>
        <w:tabs>
          <w:tab w:val="right" w:pos="9743"/>
        </w:tabs>
        <w:spacing w:after="100"/>
      </w:pPr>
    </w:p>
    <w:p w:rsidR="00E41905" w:rsidRDefault="00B70B12">
      <w:pPr>
        <w:spacing w:after="0" w:line="240" w:lineRule="auto"/>
      </w:pPr>
      <w:r>
        <w:t xml:space="preserve"> </w:t>
      </w:r>
    </w:p>
    <w:p w:rsidR="00E41905" w:rsidRDefault="00B70B12">
      <w:pPr>
        <w:tabs>
          <w:tab w:val="left" w:pos="7742"/>
        </w:tabs>
      </w:pPr>
      <w:r>
        <w:tab/>
      </w:r>
    </w:p>
    <w:p w:rsidR="00E41905" w:rsidRDefault="00E41905">
      <w:pPr>
        <w:tabs>
          <w:tab w:val="left" w:pos="7742"/>
        </w:tabs>
      </w:pPr>
      <w:bookmarkStart w:id="0" w:name="_GoBack"/>
      <w:bookmarkEnd w:id="0"/>
    </w:p>
    <w:p w:rsidR="00E41905" w:rsidRDefault="00E41905">
      <w:pPr>
        <w:tabs>
          <w:tab w:val="left" w:pos="7742"/>
        </w:tabs>
      </w:pPr>
      <w:bookmarkStart w:id="1" w:name="_gjdgxs" w:colFirst="0" w:colLast="0"/>
      <w:bookmarkEnd w:id="1"/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2" w:name="_Toc498983120"/>
      <w:r>
        <w:t>Declaración de Alcance del Proyecto</w:t>
      </w:r>
      <w:bookmarkEnd w:id="2"/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generales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Adaptar el juego de mesa Tuareg a un entorno web.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Lograr que el juego se pueda jugar por dos jugadores por internet.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 el juego se termine dentro del límite de tiempo establecido.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Realizar una interfaz de juego intuitiva.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Descripción de alcance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simulará el juego de mesa Tuareg el cual deberá ser jugado desde los navegadores web (Firefox versión más reciente y/o Google Chrome versión más reciente); El juego cumplirá con las reglas y flujo del juego real del mismo.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Requerimientos del Proyecto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debe de ser cien por ciento funcional.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proyecto debe de seguir la calendarización para ser entregado en el plazo establecido.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Fronteras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no será responsivo, por ende, no se podrá jugar en dispositivos móviles ni tablets.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estará disponible solamente en español.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habrá aplicación móvil.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 estarán disponibles 10 salas de juego.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juego contará con un sistema de puntuación ELO y así mismo con una </w:t>
      </w:r>
      <w:r>
        <w:rPr>
          <w:rFonts w:ascii="Arial" w:eastAsia="Arial" w:hAnsi="Arial" w:cs="Arial"/>
          <w:sz w:val="24"/>
          <w:szCs w:val="24"/>
        </w:rPr>
        <w:tab/>
        <w:t>clasificación del mismo.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Contará con registro y login de usuarios.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Dispondrá de una página del reglamento del juego.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única seguridad que dispondrá el sitio es la autenticación local de los usuarios.</w:t>
      </w:r>
    </w:p>
    <w:p w:rsidR="00E41905" w:rsidRDefault="00B70B12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arte del juego no se hará desde cero.</w:t>
      </w:r>
    </w:p>
    <w:p w:rsidR="00E41905" w:rsidRDefault="00B70B12">
      <w:pPr>
        <w:spacing w:after="16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página del juego no será responsiva.</w:t>
      </w:r>
    </w:p>
    <w:p w:rsidR="00E41905" w:rsidRDefault="00E4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spacing w:after="16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Entregables del Proyecto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Cronograma de actividades.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 xml:space="preserve">Diagrama de flujo 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Modelo entidad-relación.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Manual de usuario.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Código fuente del sitio web.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Work Breakdown Structure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Reporte de pruebas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Informe del Bug Tracking System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Historias de uso.</w:t>
      </w:r>
    </w:p>
    <w:p w:rsidR="00E41905" w:rsidRDefault="0047795D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URL</w:t>
      </w:r>
      <w:r w:rsidR="00B70B12">
        <w:rPr>
          <w:rFonts w:ascii="Arial" w:eastAsia="Arial" w:hAnsi="Arial" w:cs="Arial"/>
          <w:sz w:val="24"/>
          <w:szCs w:val="24"/>
        </w:rPr>
        <w:t xml:space="preserve"> del repositorio 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Análisis de riesgo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Documentación de Base de Datos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EMV</w:t>
      </w:r>
    </w:p>
    <w:p w:rsidR="00E41905" w:rsidRDefault="00B70B12">
      <w:pPr>
        <w:numPr>
          <w:ilvl w:val="0"/>
          <w:numId w:val="2"/>
        </w:numPr>
        <w:spacing w:after="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RBS</w:t>
      </w:r>
    </w:p>
    <w:p w:rsidR="00E41905" w:rsidRDefault="00B70B12">
      <w:pPr>
        <w:numPr>
          <w:ilvl w:val="0"/>
          <w:numId w:val="2"/>
        </w:numPr>
        <w:spacing w:after="160" w:line="240" w:lineRule="auto"/>
        <w:jc w:val="both"/>
      </w:pPr>
      <w:r>
        <w:rPr>
          <w:rFonts w:ascii="Arial" w:eastAsia="Arial" w:hAnsi="Arial" w:cs="Arial"/>
          <w:sz w:val="24"/>
          <w:szCs w:val="24"/>
        </w:rPr>
        <w:t>Informes de cambios en el software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Criterios de Aceptación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debe de permitir una partida del juego de mesa Tuareg online entre dos personas sin problemas.</w:t>
      </w:r>
    </w:p>
    <w:p w:rsidR="00E41905" w:rsidRDefault="00E419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Restricción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trabajará al menos 2 horas en el proyecto por día.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 se debe de exceder por más de una semana del plazo de entrega 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debe de utilizar presupuesto de terceros.</w:t>
      </w:r>
    </w:p>
    <w:p w:rsidR="00E41905" w:rsidRDefault="00E4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Supuestos del proyecto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Ningún participante del proyecto se enferma.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disminuye el tiempo de entrega.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utilizan APIs, frameworks, librerías.</w:t>
      </w:r>
    </w:p>
    <w:p w:rsidR="00E41905" w:rsidRDefault="00B70B12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Organización inicial del proyecto</w:t>
      </w:r>
    </w:p>
    <w:tbl>
      <w:tblPr>
        <w:tblStyle w:val="a"/>
        <w:tblW w:w="974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03"/>
        <w:gridCol w:w="7040"/>
      </w:tblGrid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Roles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Félix Gómez Braulio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Administrador del Proyecto, Diseñador de base de </w:t>
            </w:r>
            <w:r w:rsidR="00BF4D25">
              <w:rPr>
                <w:rFonts w:ascii="Arial" w:eastAsia="Arial" w:hAnsi="Arial" w:cs="Arial"/>
                <w:sz w:val="24"/>
                <w:szCs w:val="24"/>
              </w:rPr>
              <w:t>datos,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desarrollador Back-End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Moreno López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Eduardo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47795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Líder documentador, tester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Soto Olivas José Juvenal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Analista de requerimientos, tester, Arquitecto del sistema</w:t>
            </w:r>
          </w:p>
        </w:tc>
      </w:tr>
      <w:tr w:rsidR="00E41905">
        <w:tc>
          <w:tcPr>
            <w:tcW w:w="2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Villegas Acosta Carlos Mario</w:t>
            </w:r>
          </w:p>
        </w:tc>
        <w:tc>
          <w:tcPr>
            <w:tcW w:w="7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905" w:rsidRDefault="00B70B1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Desarrolla</w:t>
            </w:r>
            <w:r w:rsidR="0047795D">
              <w:rPr>
                <w:rFonts w:ascii="Arial" w:eastAsia="Arial" w:hAnsi="Arial" w:cs="Arial"/>
                <w:sz w:val="24"/>
                <w:szCs w:val="24"/>
              </w:rPr>
              <w:t>dor Front-End, Encargado de cal</w:t>
            </w:r>
            <w:r>
              <w:rPr>
                <w:rFonts w:ascii="Arial" w:eastAsia="Arial" w:hAnsi="Arial" w:cs="Arial"/>
                <w:sz w:val="24"/>
                <w:szCs w:val="24"/>
              </w:rPr>
              <w:t>i</w:t>
            </w:r>
            <w:r w:rsidR="0047795D">
              <w:rPr>
                <w:rFonts w:ascii="Arial" w:eastAsia="Arial" w:hAnsi="Arial" w:cs="Arial"/>
                <w:sz w:val="24"/>
                <w:szCs w:val="24"/>
              </w:rPr>
              <w:t>d</w:t>
            </w:r>
            <w:r>
              <w:rPr>
                <w:rFonts w:ascii="Arial" w:eastAsia="Arial" w:hAnsi="Arial" w:cs="Arial"/>
                <w:sz w:val="24"/>
                <w:szCs w:val="24"/>
              </w:rPr>
              <w:t>ad</w:t>
            </w:r>
          </w:p>
        </w:tc>
      </w:tr>
    </w:tbl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3" w:name="_Toc498983121"/>
      <w:r>
        <w:t>Organigrama</w:t>
      </w:r>
      <w:bookmarkEnd w:id="3"/>
    </w:p>
    <w:p w:rsidR="00E41905" w:rsidRDefault="00B70B12">
      <w:pPr>
        <w:tabs>
          <w:tab w:val="left" w:pos="7742"/>
        </w:tabs>
      </w:pPr>
      <w:r>
        <w:rPr>
          <w:noProof/>
          <w:lang w:val="en-US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2602800" y="2179800"/>
                          <a:chExt cx="5486400" cy="3200400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2602800" y="217980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76B59" w:rsidRDefault="00576B5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g:grpSp>
                          <wpg:cNvPr id="5" name="Grupo 5"/>
                          <wpg:cNvGrpSpPr/>
                          <wpg:grpSpPr>
                            <a:xfrm>
                              <a:off x="0" y="0"/>
                              <a:ext cx="5486400" cy="3200400"/>
                              <a:chOff x="0" y="0"/>
                              <a:chExt cx="5486400" cy="3200400"/>
                            </a:xfrm>
                          </wpg:grpSpPr>
                          <wps:wsp>
                            <wps:cNvPr id="17" name="Rectángulo 17"/>
                            <wps:cNvSpPr/>
                            <wps:spPr>
                              <a:xfrm>
                                <a:off x="0" y="0"/>
                                <a:ext cx="5486400" cy="320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18" name="Forma libre 18"/>
                            <wps:cNvSpPr/>
                            <wps:spPr>
                              <a:xfrm>
                                <a:off x="2743200" y="834677"/>
                                <a:ext cx="2273085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59999"/>
                                    </a:lnTo>
                                    <a:lnTo>
                                      <a:pt x="120000" y="59999"/>
                                    </a:lnTo>
                                    <a:lnTo>
                                      <a:pt x="12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19" name="Forma libre 19"/>
                            <wps:cNvSpPr/>
                            <wps:spPr>
                              <a:xfrm>
                                <a:off x="3504026" y="1501574"/>
                                <a:ext cx="140893" cy="432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0" name="Forma libre 20"/>
                            <wps:cNvSpPr/>
                            <wps:spPr>
                              <a:xfrm>
                                <a:off x="2743200" y="834677"/>
                                <a:ext cx="1136542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59999"/>
                                    </a:lnTo>
                                    <a:lnTo>
                                      <a:pt x="120000" y="59999"/>
                                    </a:lnTo>
                                    <a:lnTo>
                                      <a:pt x="12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1" name="Forma libre 21"/>
                            <wps:cNvSpPr/>
                            <wps:spPr>
                              <a:xfrm>
                                <a:off x="2697480" y="834677"/>
                                <a:ext cx="91440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60000" y="0"/>
                                    </a:moveTo>
                                    <a:lnTo>
                                      <a:pt x="6000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2" name="Forma libre 22"/>
                            <wps:cNvSpPr/>
                            <wps:spPr>
                              <a:xfrm>
                                <a:off x="1230940" y="1501574"/>
                                <a:ext cx="140893" cy="109897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3" name="Forma libre 23"/>
                            <wps:cNvSpPr/>
                            <wps:spPr>
                              <a:xfrm>
                                <a:off x="1230940" y="1501574"/>
                                <a:ext cx="140893" cy="432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0" y="0"/>
                                    </a:moveTo>
                                    <a:lnTo>
                                      <a:pt x="0" y="120000"/>
                                    </a:lnTo>
                                    <a:lnTo>
                                      <a:pt x="120000" y="120000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E3A092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4" name="Forma libre 24"/>
                            <wps:cNvSpPr/>
                            <wps:spPr>
                              <a:xfrm>
                                <a:off x="1606657" y="834677"/>
                                <a:ext cx="1136542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59999"/>
                                    </a:lnTo>
                                    <a:lnTo>
                                      <a:pt x="0" y="59999"/>
                                    </a:lnTo>
                                    <a:lnTo>
                                      <a:pt x="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5" name="Forma libre 25"/>
                            <wps:cNvSpPr/>
                            <wps:spPr>
                              <a:xfrm>
                                <a:off x="470114" y="834677"/>
                                <a:ext cx="2273085" cy="19725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20000" h="120000" extrusionOk="0">
                                    <a:moveTo>
                                      <a:pt x="120000" y="0"/>
                                    </a:moveTo>
                                    <a:lnTo>
                                      <a:pt x="120000" y="59999"/>
                                    </a:lnTo>
                                    <a:lnTo>
                                      <a:pt x="0" y="59999"/>
                                    </a:lnTo>
                                    <a:lnTo>
                                      <a:pt x="0" y="119999"/>
                                    </a:lnTo>
                                  </a:path>
                                </a:pathLst>
                              </a:custGeom>
                              <a:noFill/>
                              <a:ln w="25400" cap="flat" cmpd="sng">
                                <a:solidFill>
                                  <a:srgbClr val="DA765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lIns="91425" tIns="91425" rIns="91425" bIns="91425" anchor="ctr" anchorCtr="0"/>
                          </wps:wsp>
                          <wps:wsp>
                            <wps:cNvPr id="26" name="Rectángulo 26"/>
                            <wps:cNvSpPr/>
                            <wps:spPr>
                              <a:xfrm>
                                <a:off x="2273554" y="365031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8A99A"/>
                                  </a:gs>
                                  <a:gs pos="35000">
                                    <a:srgbClr val="F6C4BB"/>
                                  </a:gs>
                                  <a:gs pos="100000">
                                    <a:srgbClr val="FCE7E4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2273554" y="365031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Director General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28" name="Rectángulo 28"/>
                            <wps:cNvSpPr/>
                            <wps:spPr>
                              <a:xfrm>
                                <a:off x="468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29" name="Rectángulo 29"/>
                            <wps:cNvSpPr/>
                            <wps:spPr>
                              <a:xfrm>
                                <a:off x="468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Analista de Requerimientos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1137011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1" name="Rectángulo 31"/>
                            <wps:cNvSpPr/>
                            <wps:spPr>
                              <a:xfrm>
                                <a:off x="1137011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Programador Back-End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2" name="Rectángulo 32"/>
                            <wps:cNvSpPr/>
                            <wps:spPr>
                              <a:xfrm>
                                <a:off x="1371834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1371834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Arquitectura del Sistema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1371834" y="2365722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5" name="Rectángulo 35"/>
                            <wps:cNvSpPr/>
                            <wps:spPr>
                              <a:xfrm>
                                <a:off x="1371834" y="2365722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Diseñador Base de Datos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Braulio Félix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6" name="Rectángulo 36"/>
                            <wps:cNvSpPr/>
                            <wps:spPr>
                              <a:xfrm>
                                <a:off x="2273554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7" name="Rectángulo 37"/>
                            <wps:cNvSpPr/>
                            <wps:spPr>
                              <a:xfrm>
                                <a:off x="2273554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Programador Front-End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Carlos Villegas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38" name="Rectángulo 38"/>
                            <wps:cNvSpPr/>
                            <wps:spPr>
                              <a:xfrm>
                                <a:off x="3410096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39" name="Rectángulo 39"/>
                            <wps:cNvSpPr/>
                            <wps:spPr>
                              <a:xfrm>
                                <a:off x="3410096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Calidad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Carlos Villegas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40" name="Rectángulo 40"/>
                            <wps:cNvSpPr/>
                            <wps:spPr>
                              <a:xfrm>
                                <a:off x="3644919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08B"/>
                                  </a:gs>
                                  <a:gs pos="35000">
                                    <a:srgbClr val="FFBCAD"/>
                                  </a:gs>
                                  <a:gs pos="100000">
                                    <a:srgbClr val="FFE5DE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1" name="Rectángulo 41"/>
                            <wps:cNvSpPr/>
                            <wps:spPr>
                              <a:xfrm>
                                <a:off x="3644919" y="1698825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Tester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Eduardo Moreno y Juvenal Soto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  <wps:wsp>
                            <wps:cNvPr id="42" name="Rectángulo 42"/>
                            <wps:cNvSpPr/>
                            <wps:spPr>
                              <a:xfrm>
                                <a:off x="4546639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FFA391"/>
                                  </a:gs>
                                  <a:gs pos="35000">
                                    <a:srgbClr val="FFC0B4"/>
                                  </a:gs>
                                  <a:gs pos="100000">
                                    <a:srgbClr val="FFE4E0"/>
                                  </a:gs>
                                </a:gsLst>
                                <a:lin ang="162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254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wrap="square" lIns="91425" tIns="91425" rIns="91425" bIns="91425" anchor="ctr" anchorCtr="0"/>
                          </wps:wsp>
                          <wps:wsp>
                            <wps:cNvPr id="43" name="Rectángulo 43"/>
                            <wps:cNvSpPr/>
                            <wps:spPr>
                              <a:xfrm>
                                <a:off x="4546639" y="1031928"/>
                                <a:ext cx="939291" cy="469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76B59" w:rsidRDefault="00576B59">
                                  <w:pPr>
                                    <w:spacing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sz w:val="18"/>
                                    </w:rPr>
                                    <w:t>Documentación</w:t>
                                  </w:r>
                                </w:p>
                                <w:p w:rsidR="00576B59" w:rsidRDefault="00576B59">
                                  <w:pPr>
                                    <w:spacing w:before="61" w:after="0" w:line="21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z w:val="18"/>
                                    </w:rPr>
                                    <w:t>Eduardo Moreno</w:t>
                                  </w:r>
                                </w:p>
                              </w:txbxContent>
                            </wps:txbx>
                            <wps:bodyPr wrap="square" lIns="5700" tIns="5700" rIns="5700" bIns="5700" anchor="ctr" anchorCtr="0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8" o:spid="_x0000_s1035" style="width:6in;height:252pt;mso-position-horizontal-relative:char;mso-position-vertical-relative:line" coordorigin="26028,21798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">
                <v:group id="Grupo 3" o:spid="_x0000_s1036" style="position:absolute;left:26028;top:21798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ángulo 4" o:spid="_x0000_s1037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:rsidR="00576B59" w:rsidRDefault="00576B5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5" o:spid="_x0000_s1038" style="position:absolute;width:54864;height:32004" coordsize="54864,32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ángulo 17" o:spid="_x0000_s1039" style="position:absolute;width:54864;height:32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" filled="f" stroked="f"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orma libre 18" o:spid="_x0000_s1040" style="position:absolute;left:27432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" path="m,l,59999r120000,l120000,119999e" filled="f" strokecolor="#da765a" strokeweight="2pt">
                      <v:path arrowok="t" o:extrusionok="f" textboxrect="0,0,120000,120000"/>
                    </v:shape>
                    <v:shape id="Forma libre 19" o:spid="_x0000_s1041" style="position:absolute;left:35040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" path="m,l,120000r120000,e" filled="f" strokecolor="#e3a092" strokeweight="2pt">
                      <v:path arrowok="t" o:extrusionok="f" textboxrect="0,0,120000,120000"/>
                    </v:shape>
                    <v:shape id="Forma libre 20" o:spid="_x0000_s1042" style="position:absolute;left:27432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" path="m,l,59999r120000,l120000,119999e" filled="f" strokecolor="#da765a" strokeweight="2pt">
                      <v:path arrowok="t" o:extrusionok="f" textboxrect="0,0,120000,120000"/>
                    </v:shape>
                    <v:shape id="Forma libre 21" o:spid="_x0000_s1043" style="position:absolute;left:26974;top:8346;width:91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" path="m60000,r,119999e" filled="f" strokecolor="#da765a" strokeweight="2pt">
                      <v:path arrowok="t" o:extrusionok="f" textboxrect="0,0,120000,120000"/>
                    </v:shape>
                    <v:shape id="Forma libre 22" o:spid="_x0000_s1044" style="position:absolute;left:12309;top:15015;width:1409;height:109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" path="m,l,120000r120000,e" filled="f" strokecolor="#e3a092" strokeweight="2pt">
                      <v:path arrowok="t" o:extrusionok="f" textboxrect="0,0,120000,120000"/>
                    </v:shape>
                    <v:shape id="Forma libre 23" o:spid="_x0000_s1045" style="position:absolute;left:12309;top:15015;width:1409;height:43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" path="m,l,120000r120000,e" filled="f" strokecolor="#e3a092" strokeweight="2pt">
                      <v:path arrowok="t" o:extrusionok="f" textboxrect="0,0,120000,120000"/>
                    </v:shape>
                    <v:shape id="Forma libre 24" o:spid="_x0000_s1046" style="position:absolute;left:16066;top:8346;width:11365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" path="m120000,r,59999l,59999r,60000e" filled="f" strokecolor="#da765a" strokeweight="2pt">
                      <v:path arrowok="t" o:extrusionok="f" textboxrect="0,0,120000,120000"/>
                    </v:shape>
                    <v:shape id="Forma libre 25" o:spid="_x0000_s1047" style="position:absolute;left:4701;top:8346;width:22730;height:19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" path="m120000,r,59999l,59999r,60000e" filled="f" strokecolor="#da765a" strokeweight="2pt">
                      <v:path arrowok="t" o:extrusionok="f" textboxrect="0,0,120000,120000"/>
                    </v:shape>
                    <v:rect id="Rectángulo 26" o:spid="_x0000_s1048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" fillcolor="#f8a99a" stroked="f">
                      <v:fill color2="#fce7e4" angle="180" colors="0 #f8a99a;22938f #f6c4bb;1 #fce7e4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7" o:spid="_x0000_s1049" style="position:absolute;left:22735;top:3650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Director General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28" o:spid="_x0000_s1050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29" o:spid="_x0000_s1051" style="position:absolute;left:4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Analista de Requerimientos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Juvenal Soto</w:t>
                            </w:r>
                          </w:p>
                        </w:txbxContent>
                      </v:textbox>
                    </v:rect>
                    <v:rect id="Rectángulo 30" o:spid="_x0000_s1052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1" o:spid="_x0000_s1053" style="position:absolute;left:1137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Programador Back-End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32" o:spid="_x0000_s1054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3" o:spid="_x0000_s1055" style="position:absolute;left:13718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Arquitectura del Sistema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Juvenal Soto</w:t>
                            </w:r>
                          </w:p>
                        </w:txbxContent>
                      </v:textbox>
                    </v:rect>
                    <v:rect id="Rectángulo 34" o:spid="_x0000_s1056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5" o:spid="_x0000_s1057" style="position:absolute;left:13718;top:23657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Diseñador Base de Datos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Braulio Félix</w:t>
                            </w:r>
                          </w:p>
                        </w:txbxContent>
                      </v:textbox>
                    </v:rect>
                    <v:rect id="Rectángulo 36" o:spid="_x0000_s1058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7" o:spid="_x0000_s1059" style="position:absolute;left:22735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Programador Front-End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Carlos Villegas</w:t>
                            </w:r>
                          </w:p>
                        </w:txbxContent>
                      </v:textbox>
                    </v:rect>
                    <v:rect id="Rectángulo 38" o:spid="_x0000_s1060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39" o:spid="_x0000_s1061" style="position:absolute;left:34100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Calidad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Carlos Villegas</w:t>
                            </w:r>
                          </w:p>
                        </w:txbxContent>
                      </v:textbox>
                    </v:rect>
                    <v:rect id="Rectángulo 40" o:spid="_x0000_s1062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" fillcolor="#ffa08b" stroked="f">
                      <v:fill color2="#ffe5de" angle="180" colors="0 #ffa08b;22938f #ffbcad;1 #ffe5de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1" o:spid="_x0000_s1063" style="position:absolute;left:36449;top:16988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Tester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Eduardo Moreno y Juvenal Soto</w:t>
                            </w:r>
                          </w:p>
                        </w:txbxContent>
                      </v:textbox>
                    </v:rect>
                    <v:rect id="Rectángulo 42" o:spid="_x0000_s1064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" fillcolor="#ffa391" stroked="f">
                      <v:fill color2="#ffe4e0" angle="180" colors="0 #ffa391;22938f #ffc0b4;1 #ffe4e0" focus="100%" type="gradient">
                        <o:fill v:ext="view" type="gradientUnscaled"/>
                      </v:fill>
                      <v:shadow on="t" color="black" opacity="24414f" origin=",.5" offset="0,.55556mm"/>
                      <v:textbox inset="2.53958mm,2.53958mm,2.53958mm,2.53958mm">
                        <w:txbxContent>
                          <w:p w:rsidR="00576B59" w:rsidRDefault="00576B5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ángulo 43" o:spid="_x0000_s1065" style="position:absolute;left:45466;top:10319;width:9393;height:4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" filled="f" stroked="f">
                      <v:textbox inset=".15833mm,.15833mm,.15833mm,.15833mm">
                        <w:txbxContent>
                          <w:p w:rsidR="00576B59" w:rsidRDefault="00576B59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8"/>
                              </w:rPr>
                              <w:t>Documentación</w:t>
                            </w:r>
                          </w:p>
                          <w:p w:rsidR="00576B59" w:rsidRDefault="00576B59">
                            <w:pPr>
                              <w:spacing w:before="61" w:after="0" w:line="21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Eduardo Moreno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4" w:name="_Toc498983122"/>
      <w:r>
        <w:t>Historias de uso</w:t>
      </w:r>
      <w:bookmarkEnd w:id="4"/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Estadísticas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Saber cuántas partidas he ganado o perdido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poder saber si he mejorado mi estilo de juego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Prioridad:80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Compartir resultados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 compartir el resultado de mi partida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 presumir a mis amigos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673796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1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Intercambio de ficha de amuleto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la ficha de amuleto se intercambie sola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que la transición de turnos sea rápida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Prioridad:10</w:t>
            </w:r>
          </w:p>
        </w:tc>
        <w:tc>
          <w:tcPr>
            <w:tcW w:w="4414" w:type="dxa"/>
          </w:tcPr>
          <w:p w:rsidR="00E41905" w:rsidRDefault="00673796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1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Colocar fichas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cuando tenga que poner una ficha se me avise y solo tener que dar 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donde deseo la ficha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poner la ficha en un lugar que no quiera</w:t>
            </w:r>
          </w:p>
        </w:tc>
      </w:tr>
    </w:tbl>
    <w:p w:rsidR="006B5D65" w:rsidRDefault="006B5D65" w:rsidP="006B5D6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6B5D65" w:rsidTr="006B5D65">
        <w:tc>
          <w:tcPr>
            <w:tcW w:w="4414" w:type="dxa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20</w:t>
            </w:r>
          </w:p>
        </w:tc>
        <w:tc>
          <w:tcPr>
            <w:tcW w:w="4414" w:type="dxa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Tiempo: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3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Título: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Mensaje del sistema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el juego me alerte sobre lo que ocurra en el juego, al usar cartas, acciones, eventos, notificaciones o requisitos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.</w:t>
            </w:r>
          </w:p>
        </w:tc>
      </w:tr>
      <w:tr w:rsidR="006B5D65" w:rsidTr="006B5D65">
        <w:tc>
          <w:tcPr>
            <w:tcW w:w="8828" w:type="dxa"/>
            <w:gridSpan w:val="2"/>
          </w:tcPr>
          <w:p w:rsidR="006B5D65" w:rsidRDefault="006B5D65" w:rsidP="006B5D6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Para: Evitar perder tiempo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Tablero jugador y mano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visualizar mi tablero y la carta que llevo en mi mano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Para: Saber que cartas que he comprado </w:t>
            </w:r>
          </w:p>
        </w:tc>
      </w:tr>
    </w:tbl>
    <w:p w:rsidR="00E41905" w:rsidRDefault="00E41905">
      <w:pPr>
        <w:rPr>
          <w:rFonts w:ascii="Arial" w:eastAsia="Arial" w:hAnsi="Arial" w:cs="Arial"/>
          <w:b/>
          <w:color w:val="4B4F56"/>
          <w:sz w:val="24"/>
          <w:szCs w:val="24"/>
          <w:shd w:val="clear" w:color="auto" w:fill="F1F0F0"/>
        </w:rPr>
      </w:pPr>
    </w:p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 Incremento / Decremento de puntos de victoria, dátiles…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Que el juego reste o sume mis puntos automáticamente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 Evitar conflictos con mi contrincante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Acomodar cartas en tablero de jugador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Poder acomodar mis cartas con solo dar un 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clic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en la posición que me es permitida.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Evitar complicaciones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Prioridad:30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 días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Comprar, tomar y descartar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un menú me diga que puedo hacer con una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carta (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comprar, tomar y descartar).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Prioridad:70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Avance de turno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Que la transición del turno se haga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automáticamente,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que el ladrón se mueva </w:t>
            </w:r>
            <w:r w:rsidR="00BF4D25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sólo que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la ficha de amuleto se intercambie sola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No perder tiempo moviendo las cosas yo.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Registro de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lastRenderedPageBreak/>
              <w:t>Quiero: Poder registrarme en el juego llenando un formulario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Facilitar el proceso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Prioridad:50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Logueo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Quiero poder hace un logueo en mi cuenta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 poder acceder a mi cuenta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2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Comprar cartas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Quiero: Quiero poder comprar la carta que quiera con un menú agradable así mismo deseo que se valide mis descuentos en caso de haber usado una carta que me los otorgue.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Poder realizar el proceso más rápido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4"/>
        <w:gridCol w:w="4414"/>
      </w:tblGrid>
      <w:tr w:rsidR="00E41905"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Prioridad:20</w:t>
            </w:r>
          </w:p>
        </w:tc>
        <w:tc>
          <w:tcPr>
            <w:tcW w:w="4414" w:type="dxa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Tiempo: 1</w:t>
            </w:r>
            <w:r w:rsidR="0047795D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día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Título: Pago de asaltos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Soy un: Usuario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70B12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Quiero: Quiero que se me notifique el pago de un asalto, en caso de no poder pagarlo que se me penalice y se me notifique automáticamente. </w:t>
            </w:r>
          </w:p>
        </w:tc>
      </w:tr>
      <w:tr w:rsidR="00E41905">
        <w:tc>
          <w:tcPr>
            <w:tcW w:w="8828" w:type="dxa"/>
            <w:gridSpan w:val="2"/>
          </w:tcPr>
          <w:p w:rsidR="00E41905" w:rsidRDefault="00BF4D25">
            <w:pP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</w:pPr>
            <w:r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>Para:</w:t>
            </w:r>
            <w:r w:rsidR="00B70B12">
              <w:rPr>
                <w:rFonts w:ascii="Arial" w:eastAsia="Arial" w:hAnsi="Arial" w:cs="Arial"/>
                <w:b/>
                <w:color w:val="4B4F56"/>
                <w:sz w:val="24"/>
                <w:szCs w:val="24"/>
                <w:shd w:val="clear" w:color="auto" w:fill="F1F0F0"/>
              </w:rPr>
              <w:t xml:space="preserve"> agilizar la partida</w:t>
            </w:r>
          </w:p>
        </w:tc>
      </w:tr>
    </w:tbl>
    <w:p w:rsidR="00E41905" w:rsidRDefault="00E41905">
      <w:pPr>
        <w:rPr>
          <w:rFonts w:ascii="Helvetica Neue" w:eastAsia="Helvetica Neue" w:hAnsi="Helvetica Neue" w:cs="Helvetica Neue"/>
          <w:color w:val="4B4F56"/>
          <w:sz w:val="18"/>
          <w:szCs w:val="18"/>
          <w:shd w:val="clear" w:color="auto" w:fill="F1F0F0"/>
        </w:rPr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pStyle w:val="Heading1"/>
      </w:pPr>
      <w:bookmarkStart w:id="5" w:name="_Toc498983123"/>
      <w:r>
        <w:t>Brainstorming de Riesgos del Proyecto</w:t>
      </w:r>
      <w:bookmarkEnd w:id="5"/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tiempo límite termina siendo muy poco si se labora con normalidad.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trabajo completo del proyecto se sale de las manos a la cantidad de trabajadores que se tiene.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riesgos son muy elevados.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pérdida monetaria elevada en el proyecto.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Los trabajadores enferman.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sitios de almacenamiento caen o son borradas.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historial del trabajo es borrado por causa de que los sitios usados son borrados.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requerimientos terminan siendo más de lo que podemos afrontar.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pierden o borran los archivos del proyecto.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demandan por no tener permisos para hacer una versión web del juego Tuareg.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estimaciones de las historias de uso son mal planteadas y termina siendo más trabajo de lo que se esperaba.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Las prioridades de las historias de uso están mal y se termina haciendo los trabajos en mal orden y se llega a un retraso en el tiempo.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interfaz del usuario no termina siendo amigable.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Aparecen bugs en el juego tanto pequeños como grandes.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Falla la conectividad del sitio con la base de datos.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Incorrecta formulación de ELO para el juego.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se llega a completar el dejar un tutorial.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tutorial tiene fallos.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Existe una incompatibilidad con el software utilizado.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las pruebas se encuentran más errores de los que son posibles arreglar.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sitio web no termina siendo compatible con algunos navegadores.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manual de usuario llega a ser muy complicado.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diagrama de flujo fue mal planteado.</w:t>
      </w:r>
    </w:p>
    <w:p w:rsidR="00E41905" w:rsidRDefault="00B70B12">
      <w:pPr>
        <w:numPr>
          <w:ilvl w:val="0"/>
          <w:numId w:val="3"/>
        </w:numPr>
        <w:spacing w:after="0" w:line="259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asignaron mal los puestos para cada uno de los involucrados en el proyecto de desarrollo.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pStyle w:val="Heading1"/>
      </w:pPr>
      <w:bookmarkStart w:id="6" w:name="_Toc498983124"/>
      <w:r>
        <w:t>Casos Raíz de Riesgos en el proyecto</w:t>
      </w:r>
      <w:bookmarkEnd w:id="6"/>
    </w:p>
    <w:p w:rsidR="00E41905" w:rsidRDefault="00B70B12">
      <w:pPr>
        <w:numPr>
          <w:ilvl w:val="0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mayoría o gran porcentaje de los involucrados en el proyecto desertan o por fuerzas mayores dejan el proyecto.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tiempos estimados no se cumplirán por la falta de mano de obra.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 realizará un retraso.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ver si es posible cambiar la fecha final del proyecto 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tendrá que cambiar la fecha final del proyecto. 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replanteará el diagrama de Gantt.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 de proyecto.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el nuevo proyecto es aceptado.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hará nuevos objetivos y requerimientos.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hacer el trabajo ya realizado nuevamente.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cambiarán los objetivos y requerimientos del proyecto.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verificar nuevamente si estos son aceptados o no.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buscará nuevos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tiene que ver si aceptan el proyecto y si son capaces de hacerlo.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le asignará cargos vacíos a cada uno de ellos de los dejados por los viejos miembros.</w:t>
      </w:r>
    </w:p>
    <w:p w:rsidR="00E41905" w:rsidRDefault="00B70B12">
      <w:pPr>
        <w:numPr>
          <w:ilvl w:val="0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fecha limité del proyecto es adelantada.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realizar cambios al diagrama de Gantt.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incluir otro miembro al proyecto para poder controlar los tiempos o dar horas extras.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Creará más presión a los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Cansancio mental aumenta en los miembros.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buscar nuevos miembros y que estos puedan realizar adecuadamente el proyecto.</w:t>
      </w:r>
    </w:p>
    <w:p w:rsidR="00E41905" w:rsidRDefault="00B70B12">
      <w:pPr>
        <w:numPr>
          <w:ilvl w:val="1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criterios u objetivos se tendrán que disminuir y visualizar a un mejor camino.</w:t>
      </w:r>
    </w:p>
    <w:p w:rsidR="00E41905" w:rsidRDefault="00B70B12">
      <w:pPr>
        <w:numPr>
          <w:ilvl w:val="2"/>
          <w:numId w:val="4"/>
        </w:numPr>
        <w:spacing w:after="0" w:line="259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tendrá que ver si estos nuevos criterios u objetivos son aceptados.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>Análisis FODA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Fortalezas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equipo en su mayoría tiene conocimientos en el desarrollo de software y el desarrollo web.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miembro fue asignado a donde mejor pueden utilizar sus capacidades.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plan de estudios sobre la administración de proyectos nos preparó en la elaboración adecuada del proyecto.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Oportunidades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acceso gratuito a un sistema de control de versiones, a una herramienta de gestión de tareas, a un servicio de almacenamiento de archivos y documentos en la nube y softwares de elaboración de diagramas y mapas mentales.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uso gratuito de librerías y software que facilita la programación del juego de mesa.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Debilidades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elaboración de un juego de mesa en una versión web es algo nuevo para todos los miembros y esto hace que tengamos que tomar tiempo para capacitarnos.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falta de capacitación al realizar juegos de mesa en versión web.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Falta de capacitación del software.</w:t>
      </w:r>
    </w:p>
    <w:p w:rsidR="00E41905" w:rsidRDefault="00B70B12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Amenazas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juego Tuareg ya tiene una versión web y este tiende a ser nuestra comparación directa en la elaboración del proyecto.</w:t>
      </w: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E41905">
      <w:pPr>
        <w:tabs>
          <w:tab w:val="left" w:pos="7742"/>
        </w:tabs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lastRenderedPageBreak/>
        <w:t>Respuesta a los riesgos</w:t>
      </w: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tiempo límite termina siendo muy poco si se labora con normalidad.</w:t>
      </w:r>
    </w:p>
    <w:p w:rsidR="00E41905" w:rsidRDefault="00B70B12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Se trabaja los fines de semana</w:t>
      </w:r>
    </w:p>
    <w:p w:rsidR="00E41905" w:rsidRDefault="00E41905">
      <w:pPr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trabajo completo del proyecto se sale de las manos a la cantidad de trabajadores que se tiene.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Analizar y contemplar la cantidad de trabajo que se va a tener y haciendo las asignaciones adecuadas a cada integrante.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Existe una pérdida monetaria elevada en el proyecto.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Realizando bien los trabajos para no imprimir y sacar muchas copias, comprando una carpeta de plástico para no comprar carpetas cada revisión.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trabajadores enferman.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El trabajador hará tiempo extra cuando esté mejor para recuperar tiempo perdido, además para no retrasar el proyecto o si es que está cerca de fecha limite su trabajo se repartirá en otros trabajadores, mientras no sea demasiada carga.</w:t>
      </w: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 pueden trabajar por mucho tiempo y se retrasa el proyecto.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Mitigar:</w:t>
      </w:r>
      <w:r>
        <w:rPr>
          <w:rFonts w:ascii="Arial" w:eastAsia="Arial" w:hAnsi="Arial" w:cs="Arial"/>
          <w:sz w:val="24"/>
          <w:szCs w:val="24"/>
        </w:rPr>
        <w:t xml:space="preserve"> En los tiempos libres, que el integrante realice un adelanto del trabajo asignado para que cuando suceda el riesgo, no le afecte tanto por el trabajo adelantado.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sitios de almacenamiento caen o son borradas.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Se utiliza más de un sitio de almacenamiento, además se tiene respaldo de la información de manera local.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historial del trabajo es borrado por causa de que los sitios usados son borrados.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 xml:space="preserve">Evitar: </w:t>
      </w:r>
      <w:r>
        <w:rPr>
          <w:rFonts w:ascii="Arial" w:eastAsia="Arial" w:hAnsi="Arial" w:cs="Arial"/>
          <w:sz w:val="24"/>
          <w:szCs w:val="24"/>
        </w:rPr>
        <w:t>Se hace un respaldo en la computadora de cada quién o en un dispositivo de almacenamiento externo.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Los requerimientos terminan siendo más de lo que podemos afrontar.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Teniendo ayuda externa con la cual podemos contar para el desarrollo del proyecto.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 xml:space="preserve">Se pierden o borran los archivos del proyecto. 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Haciendo buen manejo de los archivos y comparando los distintos almacenamientos utilizados.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>Se tendrán que realizar los archivos de nuevo y el proyecto se retrasa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bookmarkStart w:id="7" w:name="_4d34og8" w:colFirst="0" w:colLast="0"/>
      <w:bookmarkEnd w:id="7"/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Teniendo los respaldos de archivos actualizados para posteriormente recuperarlos.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Nos demandan por no tener permisos para hacer una versión web del juego Tuareg.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Evitar:</w:t>
      </w:r>
      <w:r>
        <w:rPr>
          <w:rFonts w:ascii="Arial" w:eastAsia="Arial" w:hAnsi="Arial" w:cs="Arial"/>
          <w:sz w:val="24"/>
          <w:szCs w:val="24"/>
        </w:rPr>
        <w:t xml:space="preserve"> Solicitando a Devir/Kosmos que nos acepte la propuesta de realizar el juego para una versión web.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Las estimaciones de las historias de uso son mal planteadas y termina siendo más trabajo de lo que se esperaba.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Aplicando las metodologías adecuadas para recaudar la información y plantear las historias de uso correspondientes.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Las prioridades de las historias de uso están mal, se termina haciendo los trabajos en mal orden y se llega a un retraso en el tiempo.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Evitar:</w:t>
      </w:r>
      <w:r>
        <w:rPr>
          <w:rFonts w:ascii="Arial" w:eastAsia="Arial" w:hAnsi="Arial" w:cs="Arial"/>
          <w:sz w:val="24"/>
          <w:szCs w:val="24"/>
        </w:rPr>
        <w:t xml:space="preserve"> Cada integrante del equipo vota por la prioridad que se debe de tener sobre la historia de uso y se saca un promedio.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Riesgo: </w:t>
      </w:r>
      <w:r>
        <w:rPr>
          <w:rFonts w:ascii="Arial" w:eastAsia="Arial" w:hAnsi="Arial" w:cs="Arial"/>
          <w:sz w:val="24"/>
          <w:szCs w:val="24"/>
          <w:u w:val="single"/>
        </w:rPr>
        <w:t>La interfaz del usuario no termina siendo amigable.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Investigando la tendencia que hay en estilos de interfaces para basarse en una interfaz amigable al usuario.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Aparecen bugs en el juego tanto pequeños como grandes.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Depurando el código JavaScript y CSS y haciendo pruebas.</w:t>
      </w:r>
    </w:p>
    <w:p w:rsidR="00E41905" w:rsidRDefault="00E41905">
      <w:pPr>
        <w:ind w:left="708"/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Falla la conectividad del sitio con la base de datos.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 xml:space="preserve">Comprobando la estabilidad del sitio con la base de datos 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Incorrecta formulación de ELO para el juego.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Haciendo los cálculos correctos para el ELO del jugador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No se llega a completar el desarrollo de la página del reglamento del juego.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 xml:space="preserve">Se le da más prioridad a la página del reglamento. 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reglamento tiene errores.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Evitar:</w:t>
      </w:r>
      <w:r>
        <w:rPr>
          <w:rFonts w:ascii="Arial" w:eastAsia="Arial" w:hAnsi="Arial" w:cs="Arial"/>
          <w:sz w:val="24"/>
          <w:szCs w:val="24"/>
        </w:rPr>
        <w:t xml:space="preserve"> Leyendo detenidamente el reglamento y corrigiendo errores ortográficos antes de subir la página.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Existe una incompatibilidad con el software utilizado.</w:t>
      </w:r>
    </w:p>
    <w:p w:rsidR="00E41905" w:rsidRDefault="00B70B12">
      <w:pPr>
        <w:tabs>
          <w:tab w:val="left" w:pos="1380"/>
        </w:tabs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Verificando si el software es compatible con otro.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Durante las pruebas se encuentran más errores de los que son posibles arreglar.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Revisando bien el código mientras se escribe, realizando los algoritmos   y/o diagramas de flujo de los métodos y funciones.</w:t>
      </w:r>
    </w:p>
    <w:p w:rsidR="00E41905" w:rsidRDefault="00E41905">
      <w:pPr>
        <w:jc w:val="both"/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sitio web no termina siendo compatible con algunos navegadores.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Utilizando los webkits de CSS para que no haya problema con los navegadores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manual de usuario llega a ser muy complicado.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Mitigar: </w:t>
      </w:r>
      <w:r>
        <w:rPr>
          <w:rFonts w:ascii="Arial" w:eastAsia="Arial" w:hAnsi="Arial" w:cs="Arial"/>
          <w:sz w:val="24"/>
          <w:szCs w:val="24"/>
        </w:rPr>
        <w:t>Se adecúa el manual para el fácil entendimiento de una persona, y se hacen “pruebas” para saber si es entendible o no.</w:t>
      </w: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El diagrama de flujo fue mal planteado.</w:t>
      </w:r>
    </w:p>
    <w:p w:rsidR="00E41905" w:rsidRDefault="00175766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 w:rsidR="00B70B12">
        <w:rPr>
          <w:rFonts w:ascii="Arial" w:eastAsia="Arial" w:hAnsi="Arial" w:cs="Arial"/>
          <w:sz w:val="24"/>
          <w:szCs w:val="24"/>
        </w:rPr>
        <w:t>Observar detenidamente la interacción del usuario con el juego y las múltiples posibilidades.</w:t>
      </w:r>
    </w:p>
    <w:p w:rsidR="00E41905" w:rsidRDefault="00E41905">
      <w:pPr>
        <w:rPr>
          <w:rFonts w:ascii="Arial" w:eastAsia="Arial" w:hAnsi="Arial" w:cs="Arial"/>
          <w:b/>
          <w:sz w:val="24"/>
          <w:szCs w:val="24"/>
        </w:rPr>
      </w:pPr>
    </w:p>
    <w:p w:rsidR="00E41905" w:rsidRDefault="00B70B12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Riesgo: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u w:val="single"/>
        </w:rPr>
        <w:t>Se asignaron mal los puestos para cada uno de los involucrados en el proyecto de desarrollo.</w:t>
      </w:r>
    </w:p>
    <w:p w:rsidR="00E41905" w:rsidRDefault="00B70B12">
      <w:pPr>
        <w:ind w:left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Evitar: </w:t>
      </w:r>
      <w:r>
        <w:rPr>
          <w:rFonts w:ascii="Arial" w:eastAsia="Arial" w:hAnsi="Arial" w:cs="Arial"/>
          <w:sz w:val="24"/>
          <w:szCs w:val="24"/>
        </w:rPr>
        <w:t>Proponiendo que puede hacer cada involucrado y analizando sus habilidades con el puesto.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pStyle w:val="Title"/>
        <w:contextualSpacing w:val="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Diagramas BD Tuareg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00700" cy="2238375"/>
            <wp:effectExtent l="0" t="0" r="0" b="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600700" cy="2581275"/>
            <wp:effectExtent l="0" t="0" r="0" b="0"/>
            <wp:docPr id="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cartas_tribu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id_carta. Llave única para la carta.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costo1_d. primer costo en valor de dátiles.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costo1_o. primer costo en valor de monedas de oro.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costo1_p. primer costo en valor de pimienta.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costo1_s. primer costo en valor de sal.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costo2_o. segundo costo en valor de monedas de oro.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descripción. Descripción de la carta.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efecto. Dependiendo del valor será el efecto, usado para comprobar en el juego, separado por diferentes valores para diferenciarlos y agruparlos.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puntos_v. Puntos de victoria los cuales la carta otorga al final del juego.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tipo. Propiedad que definirá si es carta de mercancía, tribu, borde.</w:t>
      </w:r>
    </w:p>
    <w:p w:rsidR="00E41905" w:rsidRDefault="00B70B1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Nota: lo de los costos es que en ocasiones hay dos formas de pagar, la primera es con una variedad de cosas desde mercancías a monedas y si hay una segunda siempre son monedas.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cartas_mercancia. 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las cartas de mercancía.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otorga. Valor aclarado para relacionar las mercancías que otorga cada carta con distinciones de números como “2p” para 2 pimientas o “s/p/d” para diferenciar que son 1 de las 3 opciones.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cartas_borde. 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las cartas de borde.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efecto. Este es solo para diferenciar si la carta llega a dar mercancías o para diferenciar el efecto que llega a tener en el juego.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cuentas_usuarios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_id. Llave única para 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nombre_usuario. Nombre visual en el juego (nickname).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correo. Correo del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contraseña. Contraseña del usuario.</w:t>
      </w:r>
    </w:p>
    <w:p w:rsidR="00E41905" w:rsidRDefault="00B70B12">
      <w:pPr>
        <w:numPr>
          <w:ilvl w:val="0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estadísticas_usuarios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id_usuario. clave del usuario para dar relación sobre su estadística.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partidas_jugadas. Total, de partidas jugadas.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partidas_ganadas. Total, de partidas ganadas.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partidas_perdidas. Total, de partidas perdidas.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ELO. Puntuación del usuario.</w:t>
      </w:r>
    </w:p>
    <w:p w:rsidR="00E41905" w:rsidRDefault="00B70B1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fecha_creacion. Fecha en la que el usuario creó su cuenta.</w:t>
      </w:r>
    </w:p>
    <w:p w:rsidR="00E41905" w:rsidRDefault="00E41905">
      <w:pPr>
        <w:jc w:val="both"/>
        <w:rPr>
          <w:rFonts w:ascii="Arial" w:eastAsia="Arial" w:hAnsi="Arial" w:cs="Arial"/>
          <w:sz w:val="24"/>
          <w:szCs w:val="24"/>
        </w:rPr>
      </w:pPr>
    </w:p>
    <w:p w:rsidR="00E41905" w:rsidRDefault="00B70B12">
      <w:pPr>
        <w:keepNext/>
        <w:keepLines/>
        <w:pBdr>
          <w:bottom w:val="single" w:sz="12" w:space="1" w:color="F9CEC2"/>
        </w:pBdr>
        <w:spacing w:before="480" w:after="240"/>
        <w:rPr>
          <w:b/>
          <w:color w:val="826A12"/>
          <w:sz w:val="36"/>
          <w:szCs w:val="36"/>
        </w:rPr>
      </w:pPr>
      <w:r>
        <w:rPr>
          <w:b/>
          <w:color w:val="826A12"/>
          <w:sz w:val="36"/>
          <w:szCs w:val="36"/>
        </w:rPr>
        <w:t xml:space="preserve">URL del Repositorio: </w:t>
      </w:r>
    </w:p>
    <w:p w:rsidR="00A36818" w:rsidRDefault="008312E4">
      <w:pPr>
        <w:tabs>
          <w:tab w:val="left" w:pos="7742"/>
        </w:tabs>
        <w:rPr>
          <w:rFonts w:ascii="Arial" w:eastAsia="Arial" w:hAnsi="Arial" w:cs="Arial"/>
          <w:b/>
          <w:sz w:val="24"/>
          <w:szCs w:val="24"/>
        </w:rPr>
      </w:pPr>
      <w:hyperlink r:id="rId11" w:history="1">
        <w:r w:rsidR="00A36818" w:rsidRPr="008E16B5">
          <w:rPr>
            <w:rStyle w:val="Hyperlink"/>
            <w:rFonts w:ascii="Arial" w:eastAsia="Arial" w:hAnsi="Arial" w:cs="Arial"/>
            <w:b/>
            <w:sz w:val="24"/>
            <w:szCs w:val="24"/>
          </w:rPr>
          <w:t>https://github.com/Hellogark/TuaregWeb</w:t>
        </w:r>
      </w:hyperlink>
    </w:p>
    <w:p w:rsidR="00A64B2F" w:rsidRDefault="00A3681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A64B2F" w:rsidRDefault="00A64B2F" w:rsidP="00A64B2F">
      <w:pPr>
        <w:pStyle w:val="Heading1"/>
      </w:pPr>
      <w:bookmarkStart w:id="8" w:name="_Toc497589602"/>
      <w:bookmarkStart w:id="9" w:name="_Toc498983125"/>
      <w:r>
        <w:lastRenderedPageBreak/>
        <w:t>Referencias</w:t>
      </w:r>
      <w:bookmarkEnd w:id="8"/>
      <w:bookmarkEnd w:id="9"/>
    </w:p>
    <w:p w:rsidR="00EA2828" w:rsidRDefault="00576B59" w:rsidP="00D77510">
      <w:pPr>
        <w:jc w:val="both"/>
        <w:rPr>
          <w:rFonts w:ascii="Arial" w:eastAsia="Arial" w:hAnsi="Arial" w:cs="Arial"/>
          <w:sz w:val="24"/>
          <w:szCs w:val="24"/>
        </w:rPr>
      </w:pPr>
      <w:r w:rsidRPr="00576B59">
        <w:rPr>
          <w:rFonts w:ascii="Arial" w:eastAsia="Arial" w:hAnsi="Arial" w:cs="Arial"/>
          <w:b/>
          <w:sz w:val="24"/>
          <w:szCs w:val="24"/>
        </w:rPr>
        <w:br/>
      </w:r>
      <w:r w:rsidR="00EA2828">
        <w:rPr>
          <w:rFonts w:ascii="Arial" w:eastAsia="Arial" w:hAnsi="Arial" w:cs="Arial"/>
          <w:b/>
          <w:sz w:val="24"/>
          <w:szCs w:val="24"/>
        </w:rPr>
        <w:t xml:space="preserve">aprenderaprogramar.com. </w:t>
      </w:r>
      <w:r w:rsidR="00EA2828">
        <w:rPr>
          <w:rFonts w:ascii="Arial" w:eastAsia="Arial" w:hAnsi="Arial" w:cs="Arial"/>
          <w:sz w:val="24"/>
          <w:szCs w:val="24"/>
        </w:rPr>
        <w:t>“</w:t>
      </w:r>
      <w:r w:rsidR="00EA2828" w:rsidRPr="00EA2828">
        <w:rPr>
          <w:rFonts w:ascii="Arial" w:eastAsia="Arial" w:hAnsi="Arial" w:cs="Arial"/>
          <w:sz w:val="24"/>
          <w:szCs w:val="24"/>
        </w:rPr>
        <w:t>¿Qué es y para qué sirve JavaScript? Embeber JavaScript en HTML. Ejercicio ejemplo básico (CU00731B)</w:t>
      </w:r>
      <w:r w:rsidR="00EA2828"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2" w:history="1">
        <w:r w:rsidR="00EA2828" w:rsidRPr="00677F3F">
          <w:rPr>
            <w:rStyle w:val="Hyperlink"/>
            <w:rFonts w:ascii="Arial" w:eastAsia="Arial" w:hAnsi="Arial" w:cs="Arial"/>
            <w:sz w:val="24"/>
            <w:szCs w:val="24"/>
          </w:rPr>
          <w:t>https://aprenderaprogramar.com/index.php?option=com_content&amp;amp;view=article&amp;amp;id=590:ique-es-y-para-que-sirve-javascript-embeber-javascript-en-html-ejercicio-ejemplo-basico-cu00731b&amp;amp;catid=69&amp;amp;Itemid=192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barbarapvn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EA2828">
        <w:rPr>
          <w:rFonts w:ascii="Arial" w:eastAsia="Arial" w:hAnsi="Arial" w:cs="Arial"/>
          <w:sz w:val="24"/>
          <w:szCs w:val="24"/>
        </w:rPr>
        <w:t>Entendiendo HTML5: guía para principiantes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3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https://hipertextual.com/archivo/2013/05/entendiendo-html5-guia-para-principiantes/</w:t>
        </w:r>
      </w:hyperlink>
    </w:p>
    <w:p w:rsidR="002845DE" w:rsidRDefault="002845DE" w:rsidP="00D7751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Ciberaula.</w:t>
      </w:r>
      <w:r>
        <w:rPr>
          <w:rFonts w:ascii="Arial" w:eastAsia="Arial" w:hAnsi="Arial" w:cs="Arial"/>
          <w:sz w:val="24"/>
          <w:szCs w:val="24"/>
        </w:rPr>
        <w:t xml:space="preserve"> “¿Qué es Word?”. Recuperado el 20 de noviembre de 2017. </w:t>
      </w:r>
      <w:hyperlink r:id="rId14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http://www.ciberaula.com/que-es-word/</w:t>
        </w:r>
      </w:hyperlink>
    </w:p>
    <w:p w:rsidR="00576B59" w:rsidRDefault="00576B59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endel</w:t>
      </w:r>
      <w:proofErr w:type="spellEnd"/>
      <w:r>
        <w:rPr>
          <w:rFonts w:ascii="Arial" w:eastAsia="Arial" w:hAnsi="Arial" w:cs="Arial"/>
          <w:b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eastAsia="Arial" w:hAnsi="Arial" w:cs="Arial"/>
          <w:sz w:val="24"/>
          <w:szCs w:val="24"/>
        </w:rPr>
        <w:t>Colyseus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5" w:history="1">
        <w:r w:rsidR="00EA2828" w:rsidRPr="00677F3F">
          <w:rPr>
            <w:rStyle w:val="Hyperlink"/>
            <w:rFonts w:ascii="Arial" w:eastAsia="Arial" w:hAnsi="Arial" w:cs="Arial"/>
            <w:sz w:val="24"/>
            <w:szCs w:val="24"/>
          </w:rPr>
          <w:t>https://github.com/gamestdio/colyseus</w:t>
        </w:r>
      </w:hyperlink>
    </w:p>
    <w:p w:rsidR="002845DE" w:rsidRDefault="002845DE" w:rsidP="00D7751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EXCELTOTAL.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2845DE">
        <w:rPr>
          <w:rFonts w:ascii="Arial" w:eastAsia="Arial" w:hAnsi="Arial" w:cs="Arial"/>
          <w:sz w:val="24"/>
          <w:szCs w:val="24"/>
        </w:rPr>
        <w:t>¿Qué es Excel?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6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https://exceltotal.com/que-es-excel/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Chuburu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Laura. </w:t>
      </w:r>
      <w:proofErr w:type="gramStart"/>
      <w:r w:rsidRPr="00EA2828">
        <w:rPr>
          <w:rFonts w:ascii="Arial" w:eastAsia="Arial" w:hAnsi="Arial" w:cs="Arial"/>
          <w:sz w:val="24"/>
          <w:szCs w:val="24"/>
        </w:rPr>
        <w:t>”Qué</w:t>
      </w:r>
      <w:proofErr w:type="gramEnd"/>
      <w:r w:rsidRPr="00EA2828">
        <w:rPr>
          <w:rFonts w:ascii="Arial" w:eastAsia="Arial" w:hAnsi="Arial" w:cs="Arial"/>
          <w:sz w:val="24"/>
          <w:szCs w:val="24"/>
        </w:rPr>
        <w:t xml:space="preserve"> es </w:t>
      </w:r>
      <w:proofErr w:type="spellStart"/>
      <w:r w:rsidRPr="00EA2828">
        <w:rPr>
          <w:rFonts w:ascii="Arial" w:eastAsia="Arial" w:hAnsi="Arial" w:cs="Arial"/>
          <w:sz w:val="24"/>
          <w:szCs w:val="24"/>
        </w:rPr>
        <w:t>JQuery</w:t>
      </w:r>
      <w:proofErr w:type="spellEnd"/>
      <w:r w:rsidRPr="00EA2828">
        <w:rPr>
          <w:rFonts w:ascii="Arial" w:eastAsia="Arial" w:hAnsi="Arial" w:cs="Arial"/>
          <w:sz w:val="24"/>
          <w:szCs w:val="24"/>
        </w:rPr>
        <w:t xml:space="preserve"> y cómo implementarlo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7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http://www.laurachuburu.com.ar/tutoriales/que-es-jquery-y-como-implementarlo.php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GeekyTheory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EA2828">
        <w:rPr>
          <w:rFonts w:ascii="Arial" w:eastAsia="Arial" w:hAnsi="Arial" w:cs="Arial"/>
          <w:sz w:val="24"/>
          <w:szCs w:val="24"/>
        </w:rPr>
        <w:t>JSON I - ¿QUÉ ES Y PARA QUÉ SIRVE JSON?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18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https://geekytheory.com/json-i-que-es-y-para-que-sirve-json/</w:t>
        </w:r>
      </w:hyperlink>
    </w:p>
    <w:p w:rsidR="00576B59" w:rsidRDefault="00576B59" w:rsidP="00D7751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LIBROSWEB,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576B59">
        <w:rPr>
          <w:rFonts w:ascii="Arial" w:eastAsia="Arial" w:hAnsi="Arial" w:cs="Arial"/>
          <w:sz w:val="24"/>
          <w:szCs w:val="24"/>
        </w:rPr>
        <w:t xml:space="preserve">Capítulo 1. </w:t>
      </w:r>
      <w:proofErr w:type="gramStart"/>
      <w:r w:rsidRPr="00576B59">
        <w:rPr>
          <w:rFonts w:ascii="Arial" w:eastAsia="Arial" w:hAnsi="Arial" w:cs="Arial"/>
          <w:sz w:val="24"/>
          <w:szCs w:val="24"/>
        </w:rPr>
        <w:t>Introducción</w:t>
      </w:r>
      <w:r>
        <w:rPr>
          <w:rFonts w:ascii="Arial" w:eastAsia="Arial" w:hAnsi="Arial" w:cs="Arial"/>
          <w:sz w:val="24"/>
          <w:szCs w:val="24"/>
        </w:rPr>
        <w:t>“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Recuperado el 20 de noviembre de 2017. </w:t>
      </w:r>
      <w:hyperlink r:id="rId19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http://librosweb.es/libro/css/capitulo_1.html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EA2828">
        <w:rPr>
          <w:rFonts w:ascii="Arial" w:eastAsia="Arial" w:hAnsi="Arial" w:cs="Arial"/>
          <w:b/>
          <w:sz w:val="24"/>
          <w:szCs w:val="24"/>
        </w:rPr>
        <w:t>Manuelmorrison</w:t>
      </w:r>
      <w:proofErr w:type="spellEnd"/>
      <w:r w:rsidRPr="00EA2828"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EA2828">
        <w:rPr>
          <w:rFonts w:ascii="Arial" w:eastAsia="Arial" w:hAnsi="Arial" w:cs="Arial"/>
          <w:sz w:val="24"/>
          <w:szCs w:val="24"/>
        </w:rPr>
        <w:t>QUÉ ES PHOTOSHOP – DEFINICIÓN Y USOS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0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http://manuelmorrison.com/blog/que-es-photoshop/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Maria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EA2828">
        <w:rPr>
          <w:rFonts w:ascii="Arial" w:eastAsia="Arial" w:hAnsi="Arial" w:cs="Arial"/>
          <w:sz w:val="24"/>
          <w:szCs w:val="24"/>
        </w:rPr>
        <w:t>Qué es Bootstrap y cuáles son sus ventajas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1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http://puntoabierto.net/blog/que-es-bootstrap-y-cuales-son-sus-ventajas</w:t>
        </w:r>
      </w:hyperlink>
    </w:p>
    <w:p w:rsidR="00576B59" w:rsidRDefault="00576B59" w:rsidP="00D77510">
      <w:pPr>
        <w:jc w:val="both"/>
        <w:rPr>
          <w:rFonts w:ascii="Arial" w:eastAsia="Arial" w:hAnsi="Arial" w:cs="Arial"/>
          <w:sz w:val="24"/>
          <w:szCs w:val="24"/>
        </w:rPr>
      </w:pPr>
      <w:r w:rsidRPr="00576B59">
        <w:rPr>
          <w:rFonts w:ascii="Arial" w:eastAsia="Arial" w:hAnsi="Arial" w:cs="Arial"/>
          <w:b/>
          <w:sz w:val="24"/>
          <w:szCs w:val="24"/>
        </w:rPr>
        <w:t>Mariños Urquiaga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576B59">
        <w:rPr>
          <w:rFonts w:ascii="Arial" w:eastAsia="Arial" w:hAnsi="Arial" w:cs="Arial"/>
          <w:b/>
          <w:sz w:val="24"/>
          <w:szCs w:val="24"/>
        </w:rPr>
        <w:t>Jean Carlos</w:t>
      </w:r>
      <w:r w:rsidR="00A64B2F">
        <w:rPr>
          <w:rFonts w:ascii="Arial" w:eastAsia="Arial" w:hAnsi="Arial" w:cs="Arial"/>
          <w:b/>
          <w:sz w:val="24"/>
          <w:szCs w:val="24"/>
        </w:rPr>
        <w:t>,</w:t>
      </w:r>
      <w:r w:rsidR="00A64B2F" w:rsidRPr="00A64B2F">
        <w:rPr>
          <w:rFonts w:ascii="Arial" w:eastAsia="Arial" w:hAnsi="Arial" w:cs="Arial"/>
          <w:sz w:val="24"/>
          <w:szCs w:val="24"/>
        </w:rPr>
        <w:t xml:space="preserve"> “¿Qué es Node.js?</w:t>
      </w:r>
      <w:r w:rsidR="00A64B2F">
        <w:rPr>
          <w:rFonts w:ascii="Arial" w:eastAsia="Arial" w:hAnsi="Arial" w:cs="Arial"/>
          <w:b/>
          <w:sz w:val="24"/>
          <w:szCs w:val="24"/>
        </w:rPr>
        <w:t>”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Recuperado el 20 de noviembre de 2017. </w:t>
      </w:r>
      <w:hyperlink r:id="rId22" w:history="1">
        <w:r w:rsidR="00EA2828" w:rsidRPr="00677F3F">
          <w:rPr>
            <w:rStyle w:val="Hyperlink"/>
            <w:rFonts w:ascii="Arial" w:eastAsia="Arial" w:hAnsi="Arial" w:cs="Arial"/>
            <w:sz w:val="24"/>
            <w:szCs w:val="24"/>
          </w:rPr>
          <w:t>https://devcode.la/blog/que-es-nodejs/</w:t>
        </w:r>
      </w:hyperlink>
      <w:r w:rsidRPr="00576B59">
        <w:rPr>
          <w:rFonts w:ascii="Arial" w:eastAsia="Arial" w:hAnsi="Arial" w:cs="Arial"/>
          <w:sz w:val="24"/>
          <w:szCs w:val="24"/>
        </w:rPr>
        <w:t xml:space="preserve"> </w:t>
      </w:r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</w:t>
      </w:r>
      <w:r w:rsidRPr="00EA2828">
        <w:rPr>
          <w:rFonts w:ascii="Arial" w:eastAsia="Arial" w:hAnsi="Arial" w:cs="Arial"/>
          <w:b/>
          <w:sz w:val="24"/>
          <w:szCs w:val="24"/>
        </w:rPr>
        <w:t>atch</w:t>
      </w:r>
      <w:r>
        <w:rPr>
          <w:rFonts w:ascii="Arial" w:eastAsia="Arial" w:hAnsi="Arial" w:cs="Arial"/>
          <w:b/>
          <w:sz w:val="24"/>
          <w:szCs w:val="24"/>
        </w:rPr>
        <w:t>W</w:t>
      </w:r>
      <w:r w:rsidRPr="00EA2828">
        <w:rPr>
          <w:rFonts w:ascii="Arial" w:eastAsia="Arial" w:hAnsi="Arial" w:cs="Arial"/>
          <w:b/>
          <w:sz w:val="24"/>
          <w:szCs w:val="24"/>
        </w:rPr>
        <w:t>are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proofErr w:type="spellStart"/>
      <w:r w:rsidRPr="00EA2828">
        <w:rPr>
          <w:rFonts w:ascii="Arial" w:eastAsia="Arial" w:hAnsi="Arial" w:cs="Arial"/>
          <w:sz w:val="24"/>
          <w:szCs w:val="24"/>
        </w:rPr>
        <w:t>MindView</w:t>
      </w:r>
      <w:proofErr w:type="spellEnd"/>
      <w:r w:rsidRPr="00EA2828">
        <w:rPr>
          <w:rFonts w:ascii="Arial" w:eastAsia="Arial" w:hAnsi="Arial" w:cs="Arial"/>
          <w:sz w:val="24"/>
          <w:szCs w:val="24"/>
        </w:rPr>
        <w:t xml:space="preserve"> – Software de mapas mentales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3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https://www.matchware.com/es/products/mindview/default.htm</w:t>
        </w:r>
      </w:hyperlink>
    </w:p>
    <w:p w:rsidR="00EA2828" w:rsidRDefault="00EA2828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lastRenderedPageBreak/>
        <w:t>mongoDB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EA2828">
        <w:rPr>
          <w:rFonts w:ascii="Arial" w:eastAsia="Arial" w:hAnsi="Arial" w:cs="Arial"/>
          <w:sz w:val="24"/>
          <w:szCs w:val="24"/>
        </w:rPr>
        <w:t>Reinventando la gestión de datos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4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https://www.mongodb.com/es</w:t>
        </w:r>
      </w:hyperlink>
    </w:p>
    <w:p w:rsidR="002845DE" w:rsidRDefault="002845DE" w:rsidP="00D7751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2845DE">
        <w:rPr>
          <w:rFonts w:ascii="Arial" w:eastAsia="Arial" w:hAnsi="Arial" w:cs="Arial"/>
          <w:sz w:val="24"/>
          <w:szCs w:val="24"/>
        </w:rPr>
        <w:t>Microsoft Project: Análisis del Software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5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https://www.obs-edu.com/int/blog-project-management/diagramas-de-gantt/microsoft-project-analisis-del-software</w:t>
        </w:r>
      </w:hyperlink>
    </w:p>
    <w:p w:rsidR="002845DE" w:rsidRDefault="002845DE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Pythonízame</w:t>
      </w:r>
      <w:proofErr w:type="spellEnd"/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2845DE">
        <w:rPr>
          <w:rFonts w:ascii="Arial" w:eastAsia="Arial" w:hAnsi="Arial" w:cs="Arial"/>
          <w:sz w:val="24"/>
          <w:szCs w:val="24"/>
        </w:rPr>
        <w:t>Bootstrap Studio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6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https://www.pythoniza.me/bootstrap-studio/</w:t>
        </w:r>
      </w:hyperlink>
    </w:p>
    <w:p w:rsidR="002845DE" w:rsidRDefault="002845DE" w:rsidP="00D77510">
      <w:pPr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Sanchez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James.</w:t>
      </w:r>
      <w:r>
        <w:rPr>
          <w:rFonts w:ascii="Arial" w:eastAsia="Arial" w:hAnsi="Arial" w:cs="Arial"/>
          <w:sz w:val="24"/>
          <w:szCs w:val="24"/>
        </w:rPr>
        <w:t xml:space="preserve"> “</w:t>
      </w:r>
      <w:r w:rsidRPr="002845DE">
        <w:rPr>
          <w:rFonts w:ascii="Arial" w:eastAsia="Arial" w:hAnsi="Arial" w:cs="Arial"/>
          <w:sz w:val="24"/>
          <w:szCs w:val="24"/>
        </w:rPr>
        <w:t xml:space="preserve">Qué es </w:t>
      </w:r>
      <w:proofErr w:type="spellStart"/>
      <w:r w:rsidRPr="002845DE">
        <w:rPr>
          <w:rFonts w:ascii="Arial" w:eastAsia="Arial" w:hAnsi="Arial" w:cs="Arial"/>
          <w:sz w:val="24"/>
          <w:szCs w:val="24"/>
        </w:rPr>
        <w:t>Github</w:t>
      </w:r>
      <w:proofErr w:type="spellEnd"/>
      <w:r w:rsidRPr="002845DE">
        <w:rPr>
          <w:rFonts w:ascii="Arial" w:eastAsia="Arial" w:hAnsi="Arial" w:cs="Arial"/>
          <w:sz w:val="24"/>
          <w:szCs w:val="24"/>
        </w:rPr>
        <w:t xml:space="preserve"> y cómo te puede ayudar</w:t>
      </w:r>
      <w:r>
        <w:rPr>
          <w:rFonts w:ascii="Arial" w:eastAsia="Arial" w:hAnsi="Arial" w:cs="Arial"/>
          <w:sz w:val="24"/>
          <w:szCs w:val="24"/>
        </w:rPr>
        <w:t xml:space="preserve">”. Recuperado el 20 de noviembre de 2017. </w:t>
      </w:r>
      <w:hyperlink r:id="rId27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https://www.freelancer.es/community/articles/github-como-puede-ayudar</w:t>
        </w:r>
      </w:hyperlink>
    </w:p>
    <w:p w:rsidR="00576B59" w:rsidRDefault="00576B59" w:rsidP="00D77510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Txema Rodríguez, </w:t>
      </w:r>
      <w:r>
        <w:rPr>
          <w:rFonts w:ascii="Arial" w:eastAsia="Arial" w:hAnsi="Arial" w:cs="Arial"/>
          <w:sz w:val="24"/>
          <w:szCs w:val="24"/>
        </w:rPr>
        <w:t>“</w:t>
      </w:r>
      <w:r w:rsidRPr="00576B59">
        <w:rPr>
          <w:rFonts w:ascii="Arial" w:eastAsia="Arial" w:hAnsi="Arial" w:cs="Arial"/>
          <w:sz w:val="24"/>
          <w:szCs w:val="24"/>
        </w:rPr>
        <w:t xml:space="preserve">Passport: </w:t>
      </w:r>
      <w:proofErr w:type="spellStart"/>
      <w:r w:rsidRPr="00576B59">
        <w:rPr>
          <w:rFonts w:ascii="Arial" w:eastAsia="Arial" w:hAnsi="Arial" w:cs="Arial"/>
          <w:sz w:val="24"/>
          <w:szCs w:val="24"/>
        </w:rPr>
        <w:t>framework</w:t>
      </w:r>
      <w:proofErr w:type="spellEnd"/>
      <w:r w:rsidRPr="00576B59">
        <w:rPr>
          <w:rFonts w:ascii="Arial" w:eastAsia="Arial" w:hAnsi="Arial" w:cs="Arial"/>
          <w:sz w:val="24"/>
          <w:szCs w:val="24"/>
        </w:rPr>
        <w:t xml:space="preserve"> para construir la autenticación de nuestras aplicaciones </w:t>
      </w:r>
      <w:proofErr w:type="gramStart"/>
      <w:r w:rsidRPr="00576B59">
        <w:rPr>
          <w:rFonts w:ascii="Arial" w:eastAsia="Arial" w:hAnsi="Arial" w:cs="Arial"/>
          <w:sz w:val="24"/>
          <w:szCs w:val="24"/>
        </w:rPr>
        <w:t>Node.js</w:t>
      </w:r>
      <w:r>
        <w:rPr>
          <w:rFonts w:ascii="Arial" w:eastAsia="Arial" w:hAnsi="Arial" w:cs="Arial"/>
          <w:sz w:val="24"/>
          <w:szCs w:val="24"/>
        </w:rPr>
        <w:t>“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. Recuperado el 20 de noviembre de 2017.  </w:t>
      </w:r>
      <w:hyperlink r:id="rId28" w:history="1">
        <w:r w:rsidRPr="00677F3F">
          <w:rPr>
            <w:rStyle w:val="Hyperlink"/>
            <w:rFonts w:ascii="Arial" w:eastAsia="Arial" w:hAnsi="Arial" w:cs="Arial"/>
            <w:sz w:val="24"/>
            <w:szCs w:val="24"/>
          </w:rPr>
          <w:t>https://www.genbetadev.com/javascript/passport-framework-para-construir-la-autenticacion-de-nuestras-aplicaciones-nodejs</w:t>
        </w:r>
      </w:hyperlink>
    </w:p>
    <w:p w:rsidR="00A36818" w:rsidRDefault="00A64B2F" w:rsidP="00D77510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p w:rsidR="00A36818" w:rsidRDefault="00A36818" w:rsidP="00A36818">
      <w:pPr>
        <w:pStyle w:val="Heading1"/>
      </w:pPr>
      <w:bookmarkStart w:id="10" w:name="_Toc498983126"/>
      <w:r>
        <w:lastRenderedPageBreak/>
        <w:t>Índice de Términos</w:t>
      </w:r>
      <w:bookmarkEnd w:id="10"/>
    </w:p>
    <w:p w:rsidR="00BD24E4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Back-End</w:t>
      </w:r>
      <w:r w:rsidR="00197323">
        <w:rPr>
          <w:rFonts w:ascii="Arial" w:eastAsia="Arial" w:hAnsi="Arial" w:cs="Arial"/>
          <w:sz w:val="24"/>
          <w:szCs w:val="24"/>
        </w:rPr>
        <w:t xml:space="preserve"> (pág. 5, 6)</w:t>
      </w:r>
    </w:p>
    <w:p w:rsidR="00BD24E4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Base de Datos</w:t>
      </w:r>
      <w:r w:rsidR="00314D3C">
        <w:rPr>
          <w:rFonts w:ascii="Arial" w:eastAsia="Arial" w:hAnsi="Arial" w:cs="Arial"/>
          <w:sz w:val="24"/>
          <w:szCs w:val="24"/>
        </w:rPr>
        <w:t xml:space="preserve"> (pág. 5, 10, 15-16)</w:t>
      </w:r>
    </w:p>
    <w:p w:rsidR="00F77AE8" w:rsidRDefault="00F77AE8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Brainstorming (pág. 2, 10)</w:t>
      </w:r>
    </w:p>
    <w:p w:rsidR="001809BC" w:rsidRDefault="001809BC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Flujo (pág. 5, 11, 17)</w:t>
      </w:r>
    </w:p>
    <w:p w:rsidR="001A0F1A" w:rsidRDefault="001A0F1A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Diagrama de Gantt (pág. 11)</w:t>
      </w:r>
    </w:p>
    <w:p w:rsidR="00197323" w:rsidRDefault="00197323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ELO (pág. 4, 10, 16, 19)</w:t>
      </w:r>
    </w:p>
    <w:p w:rsidR="00E41905" w:rsidRDefault="00BD24E4">
      <w:pPr>
        <w:tabs>
          <w:tab w:val="left" w:pos="7742"/>
        </w:tabs>
        <w:rPr>
          <w:rFonts w:ascii="Arial" w:eastAsia="Arial" w:hAnsi="Arial" w:cs="Arial"/>
          <w:sz w:val="24"/>
          <w:szCs w:val="24"/>
        </w:rPr>
      </w:pPr>
      <w:r w:rsidRPr="00BD24E4">
        <w:rPr>
          <w:rFonts w:ascii="Arial" w:eastAsia="Arial" w:hAnsi="Arial" w:cs="Arial"/>
          <w:sz w:val="24"/>
          <w:szCs w:val="24"/>
        </w:rPr>
        <w:t>Front-End</w:t>
      </w:r>
      <w:r w:rsidR="00197323">
        <w:rPr>
          <w:rFonts w:ascii="Arial" w:eastAsia="Arial" w:hAnsi="Arial" w:cs="Arial"/>
          <w:sz w:val="24"/>
          <w:szCs w:val="24"/>
        </w:rPr>
        <w:t xml:space="preserve"> (pág. 6)</w:t>
      </w:r>
    </w:p>
    <w:p w:rsidR="00BD24E4" w:rsidRDefault="00210BB5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Repositorio</w:t>
      </w:r>
      <w:r w:rsidR="00314D3C">
        <w:rPr>
          <w:rFonts w:ascii="Arial" w:eastAsia="Arial" w:hAnsi="Arial" w:cs="Arial"/>
          <w:sz w:val="24"/>
          <w:szCs w:val="24"/>
        </w:rPr>
        <w:t xml:space="preserve"> (pág. 5, 19)</w:t>
      </w:r>
    </w:p>
    <w:p w:rsidR="00197323" w:rsidRDefault="00197323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Responsivo (pág. 4)</w:t>
      </w:r>
    </w:p>
    <w:p w:rsidR="00197323" w:rsidRDefault="00210BB5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Riesgo</w:t>
      </w:r>
      <w:r w:rsidR="00314D3C">
        <w:rPr>
          <w:rFonts w:ascii="Arial" w:eastAsia="Arial" w:hAnsi="Arial" w:cs="Arial"/>
          <w:sz w:val="24"/>
          <w:szCs w:val="24"/>
        </w:rPr>
        <w:t xml:space="preserve"> (pág. 3, 5, 10, 11, 13-17)</w:t>
      </w:r>
    </w:p>
    <w:p w:rsidR="00506945" w:rsidRPr="00BD24E4" w:rsidRDefault="00506945" w:rsidP="00506945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Software (pág. 5, </w:t>
      </w:r>
      <w:r w:rsidR="00BD7B57">
        <w:rPr>
          <w:rFonts w:ascii="Arial" w:eastAsia="Arial" w:hAnsi="Arial" w:cs="Arial"/>
          <w:sz w:val="24"/>
          <w:szCs w:val="24"/>
        </w:rPr>
        <w:t xml:space="preserve">10, </w:t>
      </w:r>
      <w:r>
        <w:rPr>
          <w:rFonts w:ascii="Arial" w:eastAsia="Arial" w:hAnsi="Arial" w:cs="Arial"/>
          <w:sz w:val="24"/>
          <w:szCs w:val="24"/>
        </w:rPr>
        <w:t>12, 13, 16)</w:t>
      </w:r>
    </w:p>
    <w:p w:rsidR="000579B8" w:rsidRDefault="000579B8" w:rsidP="00BD24E4">
      <w:pPr>
        <w:tabs>
          <w:tab w:val="left" w:pos="7742"/>
        </w:tabs>
        <w:ind w:left="7742" w:hanging="774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URL (pág. 5, 19)</w:t>
      </w:r>
    </w:p>
    <w:sectPr w:rsidR="000579B8">
      <w:headerReference w:type="default" r:id="rId29"/>
      <w:footerReference w:type="default" r:id="rId30"/>
      <w:footerReference w:type="first" r:id="rId31"/>
      <w:pgSz w:w="11907" w:h="16839"/>
      <w:pgMar w:top="1440" w:right="1077" w:bottom="1440" w:left="1077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2E4" w:rsidRDefault="008312E4">
      <w:pPr>
        <w:spacing w:after="0" w:line="240" w:lineRule="auto"/>
      </w:pPr>
      <w:r>
        <w:separator/>
      </w:r>
    </w:p>
  </w:endnote>
  <w:endnote w:type="continuationSeparator" w:id="0">
    <w:p w:rsidR="008312E4" w:rsidRDefault="0083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 Neue">
    <w:altName w:val="Arial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B59" w:rsidRDefault="00576B59">
    <w:pPr>
      <w:tabs>
        <w:tab w:val="center" w:pos="4550"/>
        <w:tab w:val="left" w:pos="5818"/>
      </w:tabs>
      <w:ind w:right="260"/>
      <w:jc w:val="right"/>
      <w:rPr>
        <w:color w:val="191919"/>
        <w:sz w:val="24"/>
        <w:szCs w:val="24"/>
      </w:rPr>
    </w:pPr>
    <w:r>
      <w:rPr>
        <w:color w:val="848484"/>
        <w:sz w:val="24"/>
        <w:szCs w:val="24"/>
      </w:rPr>
      <w:t xml:space="preserve">Página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PAGE</w:instrText>
    </w:r>
    <w:r>
      <w:rPr>
        <w:color w:val="252525"/>
        <w:sz w:val="24"/>
        <w:szCs w:val="24"/>
      </w:rPr>
      <w:fldChar w:fldCharType="separate"/>
    </w:r>
    <w:r w:rsidR="00FF1E6A">
      <w:rPr>
        <w:noProof/>
        <w:color w:val="252525"/>
        <w:sz w:val="24"/>
        <w:szCs w:val="24"/>
      </w:rPr>
      <w:t>2</w:t>
    </w:r>
    <w:r>
      <w:rPr>
        <w:color w:val="252525"/>
        <w:sz w:val="24"/>
        <w:szCs w:val="24"/>
      </w:rPr>
      <w:fldChar w:fldCharType="end"/>
    </w:r>
    <w:r>
      <w:rPr>
        <w:color w:val="252525"/>
        <w:sz w:val="24"/>
        <w:szCs w:val="24"/>
      </w:rPr>
      <w:t xml:space="preserve"> | </w:t>
    </w:r>
    <w:r>
      <w:rPr>
        <w:color w:val="252525"/>
        <w:sz w:val="24"/>
        <w:szCs w:val="24"/>
      </w:rPr>
      <w:fldChar w:fldCharType="begin"/>
    </w:r>
    <w:r>
      <w:rPr>
        <w:color w:val="252525"/>
        <w:sz w:val="24"/>
        <w:szCs w:val="24"/>
      </w:rPr>
      <w:instrText>NUMPAGES</w:instrText>
    </w:r>
    <w:r>
      <w:rPr>
        <w:color w:val="252525"/>
        <w:sz w:val="24"/>
        <w:szCs w:val="24"/>
      </w:rPr>
      <w:fldChar w:fldCharType="separate"/>
    </w:r>
    <w:r w:rsidR="00FF1E6A">
      <w:rPr>
        <w:noProof/>
        <w:color w:val="252525"/>
        <w:sz w:val="24"/>
        <w:szCs w:val="24"/>
      </w:rPr>
      <w:t>21</w:t>
    </w:r>
    <w:r>
      <w:rPr>
        <w:color w:val="252525"/>
        <w:sz w:val="24"/>
        <w:szCs w:val="24"/>
      </w:rPr>
      <w:fldChar w:fldCharType="end"/>
    </w:r>
  </w:p>
  <w:p w:rsidR="00576B59" w:rsidRDefault="00576B59">
    <w:pPr>
      <w:tabs>
        <w:tab w:val="center" w:pos="4680"/>
        <w:tab w:val="right" w:pos="9360"/>
      </w:tabs>
      <w:spacing w:after="72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B59" w:rsidRDefault="00576B59">
    <w:pPr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2E4" w:rsidRDefault="008312E4">
      <w:pPr>
        <w:spacing w:after="0" w:line="240" w:lineRule="auto"/>
      </w:pPr>
      <w:r>
        <w:separator/>
      </w:r>
    </w:p>
  </w:footnote>
  <w:footnote w:type="continuationSeparator" w:id="0">
    <w:p w:rsidR="008312E4" w:rsidRDefault="00831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6B59" w:rsidRDefault="00576B59">
    <w:pPr>
      <w:pStyle w:val="Heading6"/>
      <w:spacing w:before="749"/>
      <w:jc w:val="right"/>
      <w:rPr>
        <w:b/>
        <w:sz w:val="40"/>
        <w:szCs w:val="40"/>
      </w:rPr>
    </w:pPr>
    <w:r>
      <w:rPr>
        <w:b/>
        <w:sz w:val="40"/>
        <w:szCs w:val="40"/>
      </w:rPr>
      <w:t>Tuareg</w:t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-652143</wp:posOffset>
          </wp:positionH>
          <wp:positionV relativeFrom="paragraph">
            <wp:posOffset>-339745</wp:posOffset>
          </wp:positionV>
          <wp:extent cx="1443585" cy="725213"/>
          <wp:effectExtent l="0" t="0" r="0" b="0"/>
          <wp:wrapSquare wrapText="bothSides" distT="0" distB="0" distL="0" distR="0"/>
          <wp:docPr id="5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585" cy="725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301F"/>
    <w:multiLevelType w:val="multilevel"/>
    <w:tmpl w:val="C44E9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D631A19"/>
    <w:multiLevelType w:val="multilevel"/>
    <w:tmpl w:val="B608FD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62B44"/>
    <w:multiLevelType w:val="multilevel"/>
    <w:tmpl w:val="055E3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151B1"/>
    <w:multiLevelType w:val="multilevel"/>
    <w:tmpl w:val="5866B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1905"/>
    <w:rsid w:val="000579B8"/>
    <w:rsid w:val="00175766"/>
    <w:rsid w:val="001809BC"/>
    <w:rsid w:val="00197323"/>
    <w:rsid w:val="001A0F1A"/>
    <w:rsid w:val="00210BB5"/>
    <w:rsid w:val="00280F68"/>
    <w:rsid w:val="002845DE"/>
    <w:rsid w:val="00314D3C"/>
    <w:rsid w:val="003F372E"/>
    <w:rsid w:val="00434017"/>
    <w:rsid w:val="0047795D"/>
    <w:rsid w:val="00506945"/>
    <w:rsid w:val="0053326C"/>
    <w:rsid w:val="005658C4"/>
    <w:rsid w:val="00576B59"/>
    <w:rsid w:val="00673796"/>
    <w:rsid w:val="006B5D65"/>
    <w:rsid w:val="008312E4"/>
    <w:rsid w:val="00A36818"/>
    <w:rsid w:val="00A64B2F"/>
    <w:rsid w:val="00B70B12"/>
    <w:rsid w:val="00BD24E4"/>
    <w:rsid w:val="00BD7B57"/>
    <w:rsid w:val="00BF4D25"/>
    <w:rsid w:val="00CF7ABA"/>
    <w:rsid w:val="00D75C90"/>
    <w:rsid w:val="00D77510"/>
    <w:rsid w:val="00E41905"/>
    <w:rsid w:val="00E64874"/>
    <w:rsid w:val="00EA2828"/>
    <w:rsid w:val="00EF39C1"/>
    <w:rsid w:val="00F77AE8"/>
    <w:rsid w:val="00FF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35E1DE-B3B8-42A3-AF70-C92B89F9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" w:color="F9CEC2"/>
      </w:pBdr>
      <w:spacing w:before="480" w:after="240"/>
      <w:outlineLvl w:val="0"/>
    </w:pPr>
    <w:rPr>
      <w:b/>
      <w:color w:val="826A12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b/>
      <w:color w:val="A5300F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b/>
      <w:color w:val="C29E1A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7B230B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7B230B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52170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A5300F"/>
      </w:pBdr>
      <w:spacing w:after="300" w:line="240" w:lineRule="auto"/>
      <w:contextualSpacing/>
    </w:pPr>
    <w:rPr>
      <w:rFonts w:ascii="Cambria" w:eastAsia="Cambria" w:hAnsi="Cambria" w:cs="Cambria"/>
      <w:color w:val="7B230B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e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0">
    <w:basedOn w:val="TableNormal1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368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24E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64874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576B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4073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53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234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ipertextual.com/archivo/2013/05/entendiendo-html5-guia-para-principiantes/" TargetMode="External"/><Relationship Id="rId18" Type="http://schemas.openxmlformats.org/officeDocument/2006/relationships/hyperlink" Target="https://geekytheory.com/json-i-que-es-y-para-que-sirve-json/" TargetMode="External"/><Relationship Id="rId26" Type="http://schemas.openxmlformats.org/officeDocument/2006/relationships/hyperlink" Target="https://www.pythoniza.me/bootstrap-stud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ntoabierto.net/blog/que-es-bootstrap-y-cuales-son-sus-ventajas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aprenderaprogramar.com/index.php?option=com_content&amp;amp;view=article&amp;amp;id=590:ique-es-y-para-que-sirve-javascript-embeber-javascript-en-html-ejercicio-ejemplo-basico-cu00731b&amp;amp;catid=69&amp;amp;Itemid=192" TargetMode="External"/><Relationship Id="rId17" Type="http://schemas.openxmlformats.org/officeDocument/2006/relationships/hyperlink" Target="http://www.laurachuburu.com.ar/tutoriales/que-es-jquery-y-como-implementarlo.php" TargetMode="External"/><Relationship Id="rId25" Type="http://schemas.openxmlformats.org/officeDocument/2006/relationships/hyperlink" Target="https://www.obs-edu.com/int/blog-project-management/diagramas-de-gantt/microsoft-project-analisis-del-softwar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xceltotal.com/que-es-excel/" TargetMode="External"/><Relationship Id="rId20" Type="http://schemas.openxmlformats.org/officeDocument/2006/relationships/hyperlink" Target="http://manuelmorrison.com/blog/que-es-photoshop/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llogark/TuaregWeb" TargetMode="External"/><Relationship Id="rId24" Type="http://schemas.openxmlformats.org/officeDocument/2006/relationships/hyperlink" Target="https://www.mongodb.com/es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gamestdio/colyseus" TargetMode="External"/><Relationship Id="rId23" Type="http://schemas.openxmlformats.org/officeDocument/2006/relationships/hyperlink" Target="https://www.matchware.com/es/products/mindview/default.htm" TargetMode="External"/><Relationship Id="rId28" Type="http://schemas.openxmlformats.org/officeDocument/2006/relationships/hyperlink" Target="https://www.genbetadev.com/javascript/passport-framework-para-construir-la-autenticacion-de-nuestras-aplicaciones-nodejs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librosweb.es/libro/css/capitulo_1.html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iberaula.com/que-es-word/" TargetMode="External"/><Relationship Id="rId22" Type="http://schemas.openxmlformats.org/officeDocument/2006/relationships/hyperlink" Target="https://devcode.la/blog/que-es-nodejs/" TargetMode="External"/><Relationship Id="rId27" Type="http://schemas.openxmlformats.org/officeDocument/2006/relationships/hyperlink" Target="https://www.freelancer.es/community/articles/github-como-puede-ayudar" TargetMode="External"/><Relationship Id="rId30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21</Pages>
  <Words>3261</Words>
  <Characters>17940</Characters>
  <Application>Microsoft Office Word</Application>
  <DocSecurity>0</DocSecurity>
  <Lines>149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Kusanaky X</cp:lastModifiedBy>
  <cp:revision>23</cp:revision>
  <dcterms:created xsi:type="dcterms:W3CDTF">2017-11-20T03:18:00Z</dcterms:created>
  <dcterms:modified xsi:type="dcterms:W3CDTF">2017-11-21T06:16:00Z</dcterms:modified>
</cp:coreProperties>
</file>